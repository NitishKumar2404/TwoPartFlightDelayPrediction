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79A40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3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3005"/>
        <w:gridCol w:w="138"/>
        <w:gridCol w:w="284"/>
        <w:gridCol w:w="142"/>
        <w:gridCol w:w="2810"/>
        <w:gridCol w:w="284"/>
        <w:gridCol w:w="534"/>
        <w:gridCol w:w="20"/>
        <w:gridCol w:w="317"/>
        <w:gridCol w:w="142"/>
        <w:gridCol w:w="2547"/>
        <w:gridCol w:w="684"/>
        <w:gridCol w:w="20"/>
        <w:gridCol w:w="2092"/>
      </w:tblGrid>
      <w:tr w:rsidR="00AD0DDD" w14:paraId="1CFF9E51" w14:textId="77777777" w:rsidTr="00074DD1">
        <w:trPr>
          <w:gridAfter w:val="3"/>
          <w:wAfter w:w="2796" w:type="dxa"/>
          <w:trHeight w:val="1134"/>
        </w:trPr>
        <w:tc>
          <w:tcPr>
            <w:tcW w:w="10790" w:type="dxa"/>
            <w:gridSpan w:val="14"/>
            <w:tcBorders>
              <w:bottom w:val="single" w:sz="24" w:space="0" w:color="2C3B57" w:themeColor="text2"/>
            </w:tcBorders>
          </w:tcPr>
          <w:p w14:paraId="684E4024" w14:textId="00067CD7" w:rsidR="00AD0DDD" w:rsidRPr="00AD0DDD" w:rsidRDefault="00074DD1" w:rsidP="00074DD1">
            <w:pPr>
              <w:pStyle w:val="Heading1"/>
            </w:pPr>
            <w:r>
              <w:t>Nitish kumar m</w:t>
            </w:r>
          </w:p>
        </w:tc>
      </w:tr>
      <w:tr w:rsidR="00AD0DDD" w14:paraId="00B70294" w14:textId="77777777" w:rsidTr="00074DD1">
        <w:trPr>
          <w:gridAfter w:val="3"/>
          <w:wAfter w:w="2796" w:type="dxa"/>
          <w:trHeight w:val="149"/>
        </w:trPr>
        <w:tc>
          <w:tcPr>
            <w:tcW w:w="10790" w:type="dxa"/>
            <w:gridSpan w:val="14"/>
            <w:tcBorders>
              <w:top w:val="single" w:sz="24" w:space="0" w:color="2C3B57" w:themeColor="text2"/>
            </w:tcBorders>
            <w:vAlign w:val="center"/>
          </w:tcPr>
          <w:p w14:paraId="156938DC" w14:textId="77777777" w:rsidR="00AD0DDD" w:rsidRDefault="00AD0DDD" w:rsidP="00DF1CB4"/>
        </w:tc>
      </w:tr>
      <w:tr w:rsidR="00074DD1" w14:paraId="2D0DF3B4" w14:textId="77777777" w:rsidTr="00074DD1">
        <w:trPr>
          <w:trHeight w:val="1177"/>
        </w:trPr>
        <w:tc>
          <w:tcPr>
            <w:tcW w:w="142" w:type="dxa"/>
            <w:vAlign w:val="center"/>
          </w:tcPr>
          <w:p w14:paraId="07EA9327" w14:textId="7B4001A6" w:rsidR="00074DD1" w:rsidRPr="00D06709" w:rsidRDefault="00074DD1" w:rsidP="00DF1CB4">
            <w:r>
              <w:t xml:space="preserve">    </w:t>
            </w: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4D1BF92A" w14:textId="77777777" w:rsidR="00074DD1" w:rsidRPr="00DF1CB4" w:rsidRDefault="00074DD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453295DD" w14:textId="77777777" w:rsidR="00074DD1" w:rsidRPr="00D06709" w:rsidRDefault="00074DD1" w:rsidP="00DF1CB4"/>
        </w:tc>
        <w:tc>
          <w:tcPr>
            <w:tcW w:w="3005" w:type="dxa"/>
            <w:vAlign w:val="center"/>
          </w:tcPr>
          <w:p w14:paraId="40AC1A19" w14:textId="7B875B59" w:rsidR="00074DD1" w:rsidRPr="00FA4DB0" w:rsidRDefault="006B6F64" w:rsidP="00DF1CB4">
            <w:sdt>
              <w:sdtPr>
                <w:rPr>
                  <w:b/>
                  <w:bCs/>
                </w:rPr>
                <w:alias w:val="Enter phone:"/>
                <w:tag w:val="Enter phone:"/>
                <w:id w:val="381135673"/>
                <w:placeholder>
                  <w:docPart w:val="7E2F7299421F4883B769EDF69A5B75D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074DD1" w:rsidRPr="00074DD1">
                  <w:rPr>
                    <w:b/>
                    <w:bCs/>
                  </w:rPr>
                  <w:t>Phone: 7338707818</w:t>
                </w:r>
              </w:sdtContent>
            </w:sdt>
          </w:p>
        </w:tc>
        <w:tc>
          <w:tcPr>
            <w:tcW w:w="138" w:type="dxa"/>
            <w:vAlign w:val="center"/>
          </w:tcPr>
          <w:p w14:paraId="2572109E" w14:textId="77777777" w:rsidR="00074DD1" w:rsidRDefault="00074DD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23F44794" w14:textId="77777777" w:rsidR="00074DD1" w:rsidRPr="00074DD1" w:rsidRDefault="00074DD1" w:rsidP="00DF1CB4">
            <w:pPr>
              <w:jc w:val="center"/>
              <w:rPr>
                <w:rStyle w:val="Emphasis"/>
              </w:rPr>
            </w:pPr>
            <w:r w:rsidRPr="00074DD1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6D6ACBDC" w14:textId="77777777" w:rsidR="00074DD1" w:rsidRPr="00074DD1" w:rsidRDefault="00074DD1" w:rsidP="00DF1CB4">
            <w:pPr>
              <w:rPr>
                <w:b/>
                <w:sz w:val="18"/>
                <w:szCs w:val="22"/>
              </w:rPr>
            </w:pPr>
          </w:p>
        </w:tc>
        <w:tc>
          <w:tcPr>
            <w:tcW w:w="3628" w:type="dxa"/>
            <w:gridSpan w:val="3"/>
            <w:vAlign w:val="center"/>
          </w:tcPr>
          <w:p w14:paraId="351BA19F" w14:textId="24BA22AD" w:rsidR="00074DD1" w:rsidRPr="00074DD1" w:rsidRDefault="006B6F64" w:rsidP="00DF1CB4">
            <w:pPr>
              <w:rPr>
                <w:b/>
                <w:sz w:val="18"/>
                <w:szCs w:val="22"/>
              </w:rPr>
            </w:pPr>
            <w:sdt>
              <w:sdtPr>
                <w:rPr>
                  <w:b/>
                  <w:sz w:val="18"/>
                  <w:szCs w:val="22"/>
                </w:rPr>
                <w:id w:val="1602531064"/>
                <w:placeholder>
                  <w:docPart w:val="BEAEE1C999CE49869DDEDBEAD1C86787"/>
                </w:placeholder>
                <w:temporary/>
                <w:showingPlcHdr/>
                <w15:appearance w15:val="hidden"/>
              </w:sdtPr>
              <w:sdtEndPr/>
              <w:sdtContent>
                <w:r w:rsidR="00074DD1" w:rsidRPr="00074DD1">
                  <w:rPr>
                    <w:b/>
                    <w:sz w:val="18"/>
                    <w:szCs w:val="22"/>
                  </w:rPr>
                  <w:t>Email</w:t>
                </w:r>
              </w:sdtContent>
            </w:sdt>
            <w:r w:rsidR="00074DD1" w:rsidRPr="00074DD1">
              <w:rPr>
                <w:b/>
                <w:sz w:val="18"/>
                <w:szCs w:val="22"/>
              </w:rPr>
              <w:t xml:space="preserve">: </w:t>
            </w:r>
            <w:r w:rsidR="00122317">
              <w:rPr>
                <w:b/>
                <w:sz w:val="18"/>
                <w:szCs w:val="22"/>
              </w:rPr>
              <w:t>nitish.visva</w:t>
            </w:r>
            <w:r w:rsidR="00074DD1" w:rsidRPr="00074DD1">
              <w:rPr>
                <w:b/>
                <w:sz w:val="18"/>
                <w:szCs w:val="22"/>
              </w:rPr>
              <w:t>@gmail.com</w:t>
            </w:r>
          </w:p>
        </w:tc>
        <w:tc>
          <w:tcPr>
            <w:tcW w:w="20" w:type="dxa"/>
            <w:vAlign w:val="center"/>
          </w:tcPr>
          <w:p w14:paraId="00141D6B" w14:textId="77777777" w:rsidR="00074DD1" w:rsidRPr="00074DD1" w:rsidRDefault="00074DD1" w:rsidP="00DF1CB4">
            <w:pPr>
              <w:rPr>
                <w:b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1EB93E62" w14:textId="77777777" w:rsidR="00074DD1" w:rsidRPr="00DF1CB4" w:rsidRDefault="00074DD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439AE508" w14:textId="77777777" w:rsidR="00074DD1" w:rsidRPr="00074DD1" w:rsidRDefault="00074DD1" w:rsidP="00DF1CB4">
            <w:pPr>
              <w:rPr>
                <w:sz w:val="18"/>
                <w:szCs w:val="22"/>
              </w:rPr>
            </w:pPr>
          </w:p>
        </w:tc>
        <w:tc>
          <w:tcPr>
            <w:tcW w:w="3231" w:type="dxa"/>
            <w:gridSpan w:val="2"/>
            <w:vAlign w:val="center"/>
          </w:tcPr>
          <w:p w14:paraId="28514A8F" w14:textId="62DD4654" w:rsidR="00074DD1" w:rsidRPr="00074DD1" w:rsidRDefault="006B6F64" w:rsidP="00DF1CB4">
            <w:pPr>
              <w:rPr>
                <w:sz w:val="18"/>
                <w:szCs w:val="22"/>
              </w:rPr>
            </w:pPr>
            <w:sdt>
              <w:sdtPr>
                <w:rPr>
                  <w:b/>
                  <w:bCs/>
                  <w:sz w:val="18"/>
                  <w:szCs w:val="22"/>
                </w:rPr>
                <w:alias w:val="Enter address:"/>
                <w:tag w:val="Enter address:"/>
                <w:id w:val="-989020281"/>
                <w:placeholder>
                  <w:docPart w:val="F96FD09569084063BA63C5C5002C60E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074DD1" w:rsidRPr="00074DD1">
                  <w:rPr>
                    <w:b/>
                    <w:bCs/>
                    <w:sz w:val="18"/>
                    <w:szCs w:val="22"/>
                  </w:rPr>
                  <w:t>Address:</w:t>
                </w:r>
                <w:r w:rsidR="00074DD1" w:rsidRPr="00074DD1">
                  <w:rPr>
                    <w:b/>
                    <w:bCs/>
                    <w:sz w:val="18"/>
                    <w:szCs w:val="22"/>
                  </w:rPr>
                  <w:br/>
                  <w:t>4G, Dwaraka Block, Sai Brindavan Apts, Erikarai Street, Velachery, Chennai-42</w:t>
                </w:r>
              </w:sdtContent>
            </w:sdt>
          </w:p>
        </w:tc>
        <w:tc>
          <w:tcPr>
            <w:tcW w:w="20" w:type="dxa"/>
            <w:vAlign w:val="center"/>
          </w:tcPr>
          <w:p w14:paraId="51A623F1" w14:textId="77777777" w:rsidR="00074DD1" w:rsidRDefault="00074DD1" w:rsidP="00DF1CB4"/>
        </w:tc>
        <w:tc>
          <w:tcPr>
            <w:tcW w:w="2092" w:type="dxa"/>
            <w:vAlign w:val="center"/>
          </w:tcPr>
          <w:p w14:paraId="274F6CCE" w14:textId="4529CB76" w:rsidR="00074DD1" w:rsidRPr="00FA4DB0" w:rsidRDefault="00074DD1" w:rsidP="00DF1CB4"/>
        </w:tc>
      </w:tr>
      <w:tr w:rsidR="00AD0DDD" w14:paraId="57ED0120" w14:textId="77777777" w:rsidTr="00074DD1">
        <w:trPr>
          <w:gridAfter w:val="3"/>
          <w:wAfter w:w="2796" w:type="dxa"/>
          <w:trHeight w:val="161"/>
        </w:trPr>
        <w:tc>
          <w:tcPr>
            <w:tcW w:w="10790" w:type="dxa"/>
            <w:gridSpan w:val="14"/>
            <w:tcBorders>
              <w:bottom w:val="single" w:sz="24" w:space="0" w:color="CADEE5" w:themeColor="background2"/>
            </w:tcBorders>
            <w:vAlign w:val="center"/>
          </w:tcPr>
          <w:p w14:paraId="0B4B0434" w14:textId="77777777" w:rsidR="00AD0DDD" w:rsidRDefault="00AD0DDD" w:rsidP="00DF1CB4"/>
        </w:tc>
      </w:tr>
      <w:tr w:rsidR="00560EA0" w14:paraId="22CFBB22" w14:textId="77777777" w:rsidTr="006E59E0">
        <w:trPr>
          <w:gridAfter w:val="3"/>
          <w:wAfter w:w="2796" w:type="dxa"/>
          <w:trHeight w:val="174"/>
        </w:trPr>
        <w:tc>
          <w:tcPr>
            <w:tcW w:w="6946" w:type="dxa"/>
            <w:gridSpan w:val="8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1E4D813A" w14:textId="77777777" w:rsidR="00E42906" w:rsidRDefault="00E42906" w:rsidP="002C6C33">
            <w:pPr>
              <w:pStyle w:val="Heading3"/>
              <w:ind w:left="0"/>
            </w:pPr>
          </w:p>
          <w:p w14:paraId="3A511858" w14:textId="7D28B8FB" w:rsidR="00560EA0" w:rsidRPr="005F5561" w:rsidRDefault="006B6F64" w:rsidP="002C6C33">
            <w:pPr>
              <w:pStyle w:val="Heading3"/>
              <w:ind w:left="0"/>
            </w:pPr>
            <w:sdt>
              <w:sdtPr>
                <w:id w:val="723336852"/>
                <w:placeholder>
                  <w:docPart w:val="70CD80AAEC95427D90A6A41A587FC9FE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tcBorders>
              <w:top w:val="single" w:sz="24" w:space="0" w:color="CADEE5" w:themeColor="background2"/>
            </w:tcBorders>
            <w:vAlign w:val="bottom"/>
          </w:tcPr>
          <w:p w14:paraId="541FBB23" w14:textId="77777777" w:rsidR="00560EA0" w:rsidRDefault="00560EA0" w:rsidP="00DF1CB4"/>
        </w:tc>
        <w:tc>
          <w:tcPr>
            <w:tcW w:w="3560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14:paraId="605B1F61" w14:textId="77777777" w:rsidR="00560EA0" w:rsidRDefault="00560EA0" w:rsidP="00DF1CB4"/>
        </w:tc>
      </w:tr>
      <w:tr w:rsidR="00AD6FA4" w14:paraId="40140C25" w14:textId="77777777" w:rsidTr="00074DD1">
        <w:trPr>
          <w:gridAfter w:val="3"/>
          <w:wAfter w:w="2796" w:type="dxa"/>
          <w:trHeight w:val="624"/>
        </w:trPr>
        <w:tc>
          <w:tcPr>
            <w:tcW w:w="6946" w:type="dxa"/>
            <w:gridSpan w:val="8"/>
            <w:tcBorders>
              <w:top w:val="single" w:sz="8" w:space="0" w:color="2C3B57" w:themeColor="text2"/>
            </w:tcBorders>
          </w:tcPr>
          <w:p w14:paraId="239C6461" w14:textId="77777777" w:rsidR="005D1CF5" w:rsidRDefault="005D1CF5" w:rsidP="00074DD1">
            <w:pPr>
              <w:rPr>
                <w:sz w:val="22"/>
                <w:szCs w:val="22"/>
              </w:rPr>
            </w:pPr>
          </w:p>
          <w:p w14:paraId="0366D63C" w14:textId="21826D00" w:rsidR="00AD6FA4" w:rsidRPr="00074DD1" w:rsidRDefault="00074DD1" w:rsidP="00074DD1">
            <w:pPr>
              <w:rPr>
                <w:sz w:val="22"/>
                <w:szCs w:val="22"/>
              </w:rPr>
            </w:pPr>
            <w:r w:rsidRPr="00074DD1">
              <w:rPr>
                <w:sz w:val="22"/>
                <w:szCs w:val="22"/>
              </w:rPr>
              <w:t>To secure a challenging position in a well reputed organization to increase my knowledge, skills and learning.</w:t>
            </w:r>
          </w:p>
        </w:tc>
        <w:tc>
          <w:tcPr>
            <w:tcW w:w="284" w:type="dxa"/>
            <w:vMerge w:val="restart"/>
            <w:vAlign w:val="center"/>
          </w:tcPr>
          <w:p w14:paraId="1B356B9B" w14:textId="77777777" w:rsidR="00AD6FA4" w:rsidRDefault="00AD6FA4" w:rsidP="00DF1CB4"/>
        </w:tc>
        <w:tc>
          <w:tcPr>
            <w:tcW w:w="3560" w:type="dxa"/>
            <w:gridSpan w:val="5"/>
            <w:vMerge w:val="restart"/>
            <w:shd w:val="clear" w:color="auto" w:fill="CADEE5" w:themeFill="background2"/>
          </w:tcPr>
          <w:p w14:paraId="120201C7" w14:textId="720AE4B7" w:rsidR="00A81163" w:rsidRDefault="00A81163" w:rsidP="002C6C3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9643CC" w14:textId="1FD9D330" w:rsidR="00E42906" w:rsidRDefault="00E42906" w:rsidP="00E42906">
            <w:pPr>
              <w:pStyle w:val="Heading3"/>
              <w:ind w:left="0"/>
              <w:rPr>
                <w:szCs w:val="28"/>
              </w:rPr>
            </w:pPr>
          </w:p>
          <w:p w14:paraId="02879544" w14:textId="2675F991" w:rsidR="009139F0" w:rsidRDefault="009139F0" w:rsidP="009139F0"/>
          <w:p w14:paraId="425C5573" w14:textId="77777777" w:rsidR="009139F0" w:rsidRPr="009139F0" w:rsidRDefault="009139F0" w:rsidP="009139F0"/>
          <w:p w14:paraId="75BE30D5" w14:textId="54F3E252" w:rsidR="00AD6FA4" w:rsidRDefault="00E42906" w:rsidP="00DF1CB4">
            <w:pPr>
              <w:pStyle w:val="Heading3"/>
              <w:rPr>
                <w:szCs w:val="28"/>
              </w:rPr>
            </w:pPr>
            <w:r>
              <w:rPr>
                <w:szCs w:val="28"/>
              </w:rPr>
              <w:t xml:space="preserve">     </w:t>
            </w:r>
            <w:r w:rsidR="002C6C33" w:rsidRPr="003B4554">
              <w:rPr>
                <w:szCs w:val="28"/>
              </w:rPr>
              <w:t>Areas of interest</w:t>
            </w:r>
          </w:p>
          <w:p w14:paraId="2B3E49B1" w14:textId="77777777" w:rsidR="00E42906" w:rsidRPr="00E42906" w:rsidRDefault="00E42906" w:rsidP="00E42906"/>
          <w:p w14:paraId="65266D0A" w14:textId="77777777" w:rsidR="00122317" w:rsidRDefault="00122317" w:rsidP="00122317">
            <w:pPr>
              <w:pStyle w:val="Text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5D1CF5">
              <w:rPr>
                <w:rFonts w:ascii="Arial" w:hAnsi="Arial" w:cs="Arial"/>
              </w:rPr>
              <w:t>Data Analytics</w:t>
            </w:r>
          </w:p>
          <w:p w14:paraId="7A265979" w14:textId="3731C965" w:rsidR="00AD6FA4" w:rsidRPr="005D1CF5" w:rsidRDefault="002C6C33" w:rsidP="002C6C33">
            <w:pPr>
              <w:pStyle w:val="Text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5D1CF5">
              <w:rPr>
                <w:rFonts w:ascii="Arial" w:hAnsi="Arial" w:cs="Arial"/>
              </w:rPr>
              <w:t xml:space="preserve">Machine Learning </w:t>
            </w:r>
          </w:p>
          <w:p w14:paraId="0C07EB48" w14:textId="152C69DD" w:rsidR="002C6C33" w:rsidRPr="005D1CF5" w:rsidRDefault="002C6C33" w:rsidP="002C6C33">
            <w:pPr>
              <w:pStyle w:val="Text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5D1CF5">
              <w:rPr>
                <w:rFonts w:ascii="Arial" w:hAnsi="Arial" w:cs="Arial"/>
              </w:rPr>
              <w:t>Internet of Things (IoT)</w:t>
            </w:r>
          </w:p>
          <w:p w14:paraId="1E2A24F7" w14:textId="696BAB3B" w:rsidR="00E42906" w:rsidRDefault="00E42906" w:rsidP="009139F0">
            <w:pPr>
              <w:pStyle w:val="Heading3"/>
              <w:ind w:left="0"/>
            </w:pPr>
          </w:p>
          <w:p w14:paraId="6294E420" w14:textId="7C4DD46B" w:rsidR="00E42906" w:rsidRDefault="00E42906" w:rsidP="00E42906"/>
          <w:p w14:paraId="50DB0DD2" w14:textId="7EAE225A" w:rsidR="009139F0" w:rsidRDefault="009139F0" w:rsidP="00E42906"/>
          <w:p w14:paraId="0031ED99" w14:textId="1674AE4C" w:rsidR="009139F0" w:rsidRDefault="009139F0" w:rsidP="00E42906"/>
          <w:p w14:paraId="154F576E" w14:textId="77777777" w:rsidR="009139F0" w:rsidRPr="00E42906" w:rsidRDefault="009139F0" w:rsidP="00E42906"/>
          <w:p w14:paraId="2C436747" w14:textId="5F0B18D4" w:rsidR="00AD6FA4" w:rsidRDefault="00E42906" w:rsidP="00E42906">
            <w:pPr>
              <w:pStyle w:val="Heading3"/>
              <w:ind w:left="0"/>
            </w:pPr>
            <w:r>
              <w:t xml:space="preserve">       </w:t>
            </w:r>
            <w:r w:rsidR="00D204CF">
              <w:t>technologies</w:t>
            </w:r>
          </w:p>
          <w:p w14:paraId="47C468C3" w14:textId="77777777" w:rsidR="00E42906" w:rsidRPr="00E42906" w:rsidRDefault="00E42906" w:rsidP="00E42906"/>
          <w:p w14:paraId="66E0A62B" w14:textId="35803FDB" w:rsidR="00D204CF" w:rsidRPr="00632858" w:rsidRDefault="00D204CF" w:rsidP="00E42906">
            <w:pPr>
              <w:pStyle w:val="Text"/>
              <w:numPr>
                <w:ilvl w:val="0"/>
                <w:numId w:val="25"/>
              </w:numPr>
            </w:pPr>
            <w:r w:rsidRPr="00632858">
              <w:t>Python</w:t>
            </w:r>
          </w:p>
          <w:p w14:paraId="13D3D62E" w14:textId="77777777" w:rsidR="005C5C65" w:rsidRDefault="005C5C65" w:rsidP="005C5C65">
            <w:pPr>
              <w:pStyle w:val="Text"/>
              <w:numPr>
                <w:ilvl w:val="0"/>
                <w:numId w:val="25"/>
              </w:numPr>
            </w:pPr>
            <w:r>
              <w:t>TensorFlow</w:t>
            </w:r>
          </w:p>
          <w:p w14:paraId="6E760604" w14:textId="77777777" w:rsidR="005C5C65" w:rsidRDefault="005C5C65" w:rsidP="005C5C65">
            <w:pPr>
              <w:pStyle w:val="Text"/>
              <w:numPr>
                <w:ilvl w:val="0"/>
                <w:numId w:val="25"/>
              </w:numPr>
            </w:pPr>
            <w:r>
              <w:t>MATLAB</w:t>
            </w:r>
          </w:p>
          <w:p w14:paraId="0337B7AB" w14:textId="77777777" w:rsidR="005C5C65" w:rsidRDefault="005C5C65" w:rsidP="005C5C65">
            <w:pPr>
              <w:pStyle w:val="Text"/>
              <w:numPr>
                <w:ilvl w:val="0"/>
                <w:numId w:val="25"/>
              </w:numPr>
            </w:pPr>
            <w:r w:rsidRPr="00632858">
              <w:t>C++</w:t>
            </w:r>
          </w:p>
          <w:p w14:paraId="48C01B46" w14:textId="77777777" w:rsidR="005C5C65" w:rsidRPr="00632858" w:rsidRDefault="005C5C65" w:rsidP="005C5C65">
            <w:pPr>
              <w:pStyle w:val="Text"/>
              <w:numPr>
                <w:ilvl w:val="0"/>
                <w:numId w:val="25"/>
              </w:numPr>
            </w:pPr>
            <w:r>
              <w:t>Computer Vision</w:t>
            </w:r>
          </w:p>
          <w:p w14:paraId="57054908" w14:textId="5BEAB0F8" w:rsidR="00D204CF" w:rsidRPr="00632858" w:rsidRDefault="00D204CF" w:rsidP="005C5C65">
            <w:pPr>
              <w:pStyle w:val="Text"/>
              <w:numPr>
                <w:ilvl w:val="0"/>
                <w:numId w:val="25"/>
              </w:numPr>
            </w:pPr>
            <w:r w:rsidRPr="00632858">
              <w:t>HTML &amp; JavaScript</w:t>
            </w:r>
          </w:p>
          <w:p w14:paraId="07873AF2" w14:textId="77777777" w:rsidR="005C5C65" w:rsidRPr="00632858" w:rsidRDefault="005C5C65" w:rsidP="005C5C65">
            <w:pPr>
              <w:pStyle w:val="Text"/>
              <w:numPr>
                <w:ilvl w:val="0"/>
                <w:numId w:val="25"/>
              </w:numPr>
            </w:pPr>
            <w:r w:rsidRPr="00632858">
              <w:t>SQL</w:t>
            </w:r>
          </w:p>
          <w:p w14:paraId="1DB2F44E" w14:textId="5882D4FE" w:rsidR="00D204CF" w:rsidRDefault="00D204CF" w:rsidP="00E42906">
            <w:pPr>
              <w:pStyle w:val="Text"/>
              <w:numPr>
                <w:ilvl w:val="0"/>
                <w:numId w:val="25"/>
              </w:numPr>
            </w:pPr>
            <w:r>
              <w:t>Arduino</w:t>
            </w:r>
          </w:p>
          <w:p w14:paraId="53150527" w14:textId="4149C514" w:rsidR="00AD6FA4" w:rsidRDefault="00AD6FA4" w:rsidP="00D204CF">
            <w:pPr>
              <w:ind w:left="527" w:hanging="357"/>
            </w:pPr>
          </w:p>
          <w:p w14:paraId="461A6CF4" w14:textId="7ED29A90" w:rsidR="009139F0" w:rsidRDefault="009139F0" w:rsidP="00D204CF">
            <w:pPr>
              <w:ind w:left="527" w:hanging="357"/>
            </w:pPr>
          </w:p>
          <w:p w14:paraId="708082EA" w14:textId="77777777" w:rsidR="009139F0" w:rsidRDefault="009139F0" w:rsidP="00D204CF">
            <w:pPr>
              <w:ind w:left="527" w:hanging="357"/>
            </w:pPr>
          </w:p>
          <w:p w14:paraId="35A330CD" w14:textId="77777777" w:rsidR="00A81163" w:rsidRDefault="00A81163" w:rsidP="00D204CF">
            <w:pPr>
              <w:ind w:left="527" w:hanging="357"/>
            </w:pPr>
          </w:p>
          <w:p w14:paraId="7AE9AC60" w14:textId="52C6F642" w:rsidR="00A81163" w:rsidRDefault="00A81163" w:rsidP="00E42906"/>
          <w:p w14:paraId="0C28C016" w14:textId="77777777" w:rsidR="00E42906" w:rsidRDefault="00E42906" w:rsidP="00E42906"/>
          <w:p w14:paraId="5E2BB3CE" w14:textId="77777777" w:rsidR="00A81163" w:rsidRDefault="00A81163" w:rsidP="00D204CF">
            <w:pPr>
              <w:ind w:left="527" w:hanging="357"/>
            </w:pPr>
          </w:p>
          <w:p w14:paraId="038D5EDD" w14:textId="70A3A0E3" w:rsidR="00E42906" w:rsidRDefault="00E42906" w:rsidP="00E42906">
            <w:pPr>
              <w:pStyle w:val="Heading3"/>
              <w:ind w:left="0"/>
            </w:pPr>
            <w:r>
              <w:t xml:space="preserve">      </w:t>
            </w:r>
          </w:p>
          <w:p w14:paraId="50600E0A" w14:textId="10076CED" w:rsidR="009139F0" w:rsidRDefault="009139F0" w:rsidP="009139F0"/>
          <w:p w14:paraId="07EA8B08" w14:textId="4BE45798" w:rsidR="009139F0" w:rsidRDefault="009139F0" w:rsidP="009139F0"/>
          <w:p w14:paraId="12014A13" w14:textId="568364F0" w:rsidR="009139F0" w:rsidRDefault="009139F0" w:rsidP="009139F0"/>
          <w:p w14:paraId="45168BF7" w14:textId="0D046976" w:rsidR="009139F0" w:rsidRDefault="009139F0" w:rsidP="009139F0"/>
          <w:p w14:paraId="7D4E8877" w14:textId="77777777" w:rsidR="009139F0" w:rsidRPr="009139F0" w:rsidRDefault="009139F0" w:rsidP="009139F0"/>
          <w:p w14:paraId="13DD72A2" w14:textId="77777777" w:rsidR="00E42906" w:rsidRDefault="00E42906" w:rsidP="00E42906">
            <w:pPr>
              <w:pStyle w:val="Heading3"/>
              <w:ind w:left="0"/>
            </w:pPr>
          </w:p>
          <w:p w14:paraId="4BAD060B" w14:textId="55164C2D" w:rsidR="00E42906" w:rsidRDefault="00E42906" w:rsidP="00E42906">
            <w:pPr>
              <w:pStyle w:val="Heading3"/>
              <w:ind w:left="0"/>
            </w:pPr>
            <w:r>
              <w:t xml:space="preserve">       Languages</w:t>
            </w:r>
          </w:p>
          <w:p w14:paraId="3F1335FE" w14:textId="77777777" w:rsidR="00E42906" w:rsidRPr="00E42906" w:rsidRDefault="00E42906" w:rsidP="00E42906"/>
          <w:p w14:paraId="30B7359A" w14:textId="1A38A2D7" w:rsidR="00E42906" w:rsidRPr="00632858" w:rsidRDefault="00E42906" w:rsidP="00E42906">
            <w:pPr>
              <w:pStyle w:val="Text"/>
              <w:numPr>
                <w:ilvl w:val="0"/>
                <w:numId w:val="28"/>
              </w:numPr>
            </w:pPr>
            <w:r w:rsidRPr="00632858">
              <w:t xml:space="preserve">English </w:t>
            </w:r>
          </w:p>
          <w:p w14:paraId="4F88DC97" w14:textId="77777777" w:rsidR="004E77CC" w:rsidRPr="00632858" w:rsidRDefault="004E77CC" w:rsidP="004E77CC">
            <w:pPr>
              <w:pStyle w:val="Text"/>
              <w:numPr>
                <w:ilvl w:val="0"/>
                <w:numId w:val="28"/>
              </w:numPr>
            </w:pPr>
            <w:r w:rsidRPr="00632858">
              <w:t xml:space="preserve">Tamil </w:t>
            </w:r>
          </w:p>
          <w:p w14:paraId="7F902198" w14:textId="09CBE2A8" w:rsidR="00E42906" w:rsidRPr="00632858" w:rsidRDefault="00E42906" w:rsidP="00E42906">
            <w:pPr>
              <w:pStyle w:val="Text"/>
              <w:numPr>
                <w:ilvl w:val="0"/>
                <w:numId w:val="28"/>
              </w:numPr>
            </w:pPr>
            <w:r w:rsidRPr="00632858">
              <w:t xml:space="preserve">Hindi </w:t>
            </w:r>
          </w:p>
          <w:p w14:paraId="5765BD74" w14:textId="6DC3049F" w:rsidR="00E42906" w:rsidRPr="00632858" w:rsidRDefault="00E42906" w:rsidP="00E42906">
            <w:pPr>
              <w:pStyle w:val="Text"/>
              <w:numPr>
                <w:ilvl w:val="0"/>
                <w:numId w:val="28"/>
              </w:numPr>
            </w:pPr>
            <w:r w:rsidRPr="00632858">
              <w:t xml:space="preserve">Sanskrit </w:t>
            </w:r>
          </w:p>
          <w:p w14:paraId="2FC4C995" w14:textId="77777777" w:rsidR="00E42906" w:rsidRPr="00632858" w:rsidRDefault="00E42906" w:rsidP="00E42906">
            <w:pPr>
              <w:pStyle w:val="Text"/>
              <w:numPr>
                <w:ilvl w:val="0"/>
                <w:numId w:val="28"/>
              </w:numPr>
            </w:pPr>
            <w:r w:rsidRPr="00632858">
              <w:t>French (Basics)</w:t>
            </w:r>
          </w:p>
          <w:p w14:paraId="33531B93" w14:textId="2B7622C9" w:rsidR="00E42906" w:rsidRDefault="00E42906" w:rsidP="00E42906">
            <w:pPr>
              <w:pStyle w:val="Text"/>
              <w:numPr>
                <w:ilvl w:val="0"/>
                <w:numId w:val="28"/>
              </w:numPr>
            </w:pPr>
            <w:r w:rsidRPr="00632858">
              <w:t>Spanish (Basics)</w:t>
            </w:r>
            <w:r>
              <w:br/>
            </w:r>
          </w:p>
          <w:p w14:paraId="4ADE71F7" w14:textId="6B4702FA" w:rsidR="00E42906" w:rsidRDefault="00E42906" w:rsidP="00E42906">
            <w:pPr>
              <w:pStyle w:val="Text"/>
            </w:pPr>
          </w:p>
          <w:p w14:paraId="1E4A27BC" w14:textId="77777777" w:rsidR="009139F0" w:rsidRDefault="009139F0" w:rsidP="00E42906">
            <w:pPr>
              <w:pStyle w:val="Text"/>
            </w:pPr>
          </w:p>
          <w:p w14:paraId="513AB44D" w14:textId="77777777" w:rsidR="00E42906" w:rsidRPr="00632858" w:rsidRDefault="00E42906" w:rsidP="00E42906">
            <w:pPr>
              <w:pStyle w:val="Text"/>
            </w:pPr>
          </w:p>
          <w:p w14:paraId="65C32EC8" w14:textId="05239E15" w:rsidR="00E42906" w:rsidRDefault="00E42906" w:rsidP="00E42906">
            <w:pPr>
              <w:pStyle w:val="Heading3"/>
              <w:ind w:left="0"/>
            </w:pPr>
            <w:r>
              <w:t xml:space="preserve">      Achievements</w:t>
            </w:r>
          </w:p>
          <w:p w14:paraId="42743883" w14:textId="77777777" w:rsidR="00E42906" w:rsidRPr="00E42906" w:rsidRDefault="00E42906" w:rsidP="00E42906"/>
          <w:p w14:paraId="5009CC66" w14:textId="4AFB5D30" w:rsidR="00E42906" w:rsidRPr="00CB273E" w:rsidRDefault="006E59E0" w:rsidP="00E42906">
            <w:pPr>
              <w:pStyle w:val="Text"/>
              <w:numPr>
                <w:ilvl w:val="0"/>
                <w:numId w:val="29"/>
              </w:numPr>
              <w:rPr>
                <w:szCs w:val="22"/>
              </w:rPr>
            </w:pPr>
            <w:r>
              <w:rPr>
                <w:szCs w:val="22"/>
              </w:rPr>
              <w:t>Cleared</w:t>
            </w:r>
            <w:r w:rsidR="00E42906" w:rsidRPr="00632858">
              <w:rPr>
                <w:szCs w:val="22"/>
              </w:rPr>
              <w:t xml:space="preserve"> JEE Main-1 and JEE Main-2</w:t>
            </w:r>
            <w:r w:rsidR="00E42906">
              <w:t xml:space="preserve"> </w:t>
            </w:r>
          </w:p>
          <w:p w14:paraId="556A1A46" w14:textId="77777777" w:rsidR="00CB273E" w:rsidRPr="00632858" w:rsidRDefault="00CB273E" w:rsidP="00CB273E">
            <w:pPr>
              <w:pStyle w:val="Text"/>
              <w:ind w:left="890"/>
              <w:rPr>
                <w:szCs w:val="22"/>
              </w:rPr>
            </w:pPr>
          </w:p>
          <w:p w14:paraId="22F341F8" w14:textId="3CB14EDA" w:rsidR="00E42906" w:rsidRPr="00906CBF" w:rsidRDefault="006E59E0" w:rsidP="00E42906">
            <w:pPr>
              <w:pStyle w:val="Text"/>
              <w:numPr>
                <w:ilvl w:val="0"/>
                <w:numId w:val="29"/>
              </w:numPr>
            </w:pPr>
            <w:r>
              <w:rPr>
                <w:szCs w:val="22"/>
              </w:rPr>
              <w:t>Cleared</w:t>
            </w:r>
            <w:r w:rsidR="00E42906" w:rsidRPr="00632858">
              <w:rPr>
                <w:szCs w:val="22"/>
              </w:rPr>
              <w:t xml:space="preserve"> NEET </w:t>
            </w:r>
          </w:p>
          <w:p w14:paraId="3CE26711" w14:textId="77777777" w:rsidR="00A81163" w:rsidRDefault="00A81163" w:rsidP="00D204CF">
            <w:pPr>
              <w:ind w:left="527" w:hanging="357"/>
            </w:pPr>
          </w:p>
          <w:p w14:paraId="0255BDA2" w14:textId="77777777" w:rsidR="00A81163" w:rsidRDefault="00A81163" w:rsidP="00D204CF">
            <w:pPr>
              <w:ind w:left="527" w:hanging="357"/>
            </w:pPr>
          </w:p>
          <w:p w14:paraId="1A4D95E2" w14:textId="77777777" w:rsidR="00A81163" w:rsidRDefault="00A81163" w:rsidP="00D204CF">
            <w:pPr>
              <w:ind w:left="527" w:hanging="357"/>
            </w:pPr>
          </w:p>
          <w:p w14:paraId="7CA71322" w14:textId="77777777" w:rsidR="00A81163" w:rsidRDefault="00A81163" w:rsidP="00D204CF">
            <w:pPr>
              <w:ind w:left="527" w:hanging="357"/>
            </w:pPr>
          </w:p>
          <w:p w14:paraId="05BBD970" w14:textId="77777777" w:rsidR="00A81163" w:rsidRDefault="00A81163" w:rsidP="00D204CF">
            <w:pPr>
              <w:ind w:left="527" w:hanging="357"/>
            </w:pPr>
          </w:p>
          <w:p w14:paraId="6B3431D1" w14:textId="77777777" w:rsidR="00A81163" w:rsidRDefault="00A81163" w:rsidP="00D204CF">
            <w:pPr>
              <w:ind w:left="527" w:hanging="357"/>
            </w:pPr>
          </w:p>
          <w:p w14:paraId="4EDB850D" w14:textId="77777777" w:rsidR="00A81163" w:rsidRDefault="00A81163" w:rsidP="00D204CF">
            <w:pPr>
              <w:ind w:left="527" w:hanging="357"/>
            </w:pPr>
          </w:p>
          <w:p w14:paraId="59ACFF98" w14:textId="77777777" w:rsidR="00A81163" w:rsidRDefault="00A81163" w:rsidP="00D204CF">
            <w:pPr>
              <w:ind w:left="527" w:hanging="357"/>
            </w:pPr>
          </w:p>
          <w:p w14:paraId="242B978B" w14:textId="77777777" w:rsidR="00A81163" w:rsidRDefault="00A81163" w:rsidP="00D204CF">
            <w:pPr>
              <w:ind w:left="527" w:hanging="357"/>
            </w:pPr>
          </w:p>
          <w:p w14:paraId="32322D2F" w14:textId="77777777" w:rsidR="00A81163" w:rsidRDefault="00A81163" w:rsidP="00D204CF">
            <w:pPr>
              <w:ind w:left="527" w:hanging="357"/>
            </w:pPr>
          </w:p>
          <w:p w14:paraId="6CD76C11" w14:textId="77777777" w:rsidR="00A81163" w:rsidRDefault="00A81163" w:rsidP="00D204CF">
            <w:pPr>
              <w:ind w:left="527" w:hanging="357"/>
            </w:pPr>
          </w:p>
          <w:p w14:paraId="4E7250B6" w14:textId="77777777" w:rsidR="00A81163" w:rsidRDefault="00A81163" w:rsidP="00D204CF">
            <w:pPr>
              <w:ind w:left="527" w:hanging="357"/>
            </w:pPr>
          </w:p>
          <w:p w14:paraId="1BBF29B4" w14:textId="77777777" w:rsidR="00A81163" w:rsidRDefault="00A81163" w:rsidP="00D204CF">
            <w:pPr>
              <w:ind w:left="527" w:hanging="357"/>
            </w:pPr>
          </w:p>
          <w:p w14:paraId="5DCF1F91" w14:textId="77777777" w:rsidR="00A81163" w:rsidRDefault="00A81163" w:rsidP="00D204CF">
            <w:pPr>
              <w:ind w:left="527" w:hanging="357"/>
            </w:pPr>
          </w:p>
          <w:p w14:paraId="502F9AD1" w14:textId="77777777" w:rsidR="00A81163" w:rsidRDefault="00A81163" w:rsidP="00D204CF">
            <w:pPr>
              <w:ind w:left="527" w:hanging="357"/>
            </w:pPr>
          </w:p>
          <w:p w14:paraId="08817BB0" w14:textId="77777777" w:rsidR="00A81163" w:rsidRDefault="00A81163" w:rsidP="00D204CF">
            <w:pPr>
              <w:ind w:left="527" w:hanging="357"/>
            </w:pPr>
          </w:p>
          <w:p w14:paraId="526D8D97" w14:textId="77777777" w:rsidR="00A81163" w:rsidRDefault="00A81163" w:rsidP="00D204CF">
            <w:pPr>
              <w:ind w:left="527" w:hanging="357"/>
            </w:pPr>
          </w:p>
          <w:p w14:paraId="3E75964E" w14:textId="6A72D54B" w:rsidR="00A81163" w:rsidRPr="00AD0DDD" w:rsidRDefault="00A81163" w:rsidP="00D204CF">
            <w:pPr>
              <w:ind w:left="527" w:hanging="357"/>
            </w:pPr>
          </w:p>
        </w:tc>
      </w:tr>
      <w:tr w:rsidR="00AD6FA4" w14:paraId="3365ACFE" w14:textId="77777777" w:rsidTr="00074DD1">
        <w:trPr>
          <w:gridAfter w:val="3"/>
          <w:wAfter w:w="2796" w:type="dxa"/>
          <w:trHeight w:val="567"/>
        </w:trPr>
        <w:tc>
          <w:tcPr>
            <w:tcW w:w="6946" w:type="dxa"/>
            <w:gridSpan w:val="8"/>
            <w:tcBorders>
              <w:bottom w:val="single" w:sz="8" w:space="0" w:color="2C3B57" w:themeColor="text2"/>
            </w:tcBorders>
            <w:vAlign w:val="bottom"/>
          </w:tcPr>
          <w:p w14:paraId="5C22D12A" w14:textId="09A01439" w:rsidR="00AD6FA4" w:rsidRDefault="00074DD1" w:rsidP="00074DD1">
            <w:pPr>
              <w:pStyle w:val="Heading3"/>
              <w:ind w:left="0"/>
            </w:pPr>
            <w:r>
              <w:t>education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EBF1D69" w14:textId="77777777" w:rsidR="00AD6FA4" w:rsidRDefault="00AD6FA4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44D8273A" w14:textId="77777777" w:rsidR="00AD6FA4" w:rsidRDefault="00AD6FA4" w:rsidP="00DF1CB4"/>
        </w:tc>
      </w:tr>
      <w:tr w:rsidR="00AD6FA4" w14:paraId="533C9D1F" w14:textId="77777777" w:rsidTr="00074DD1">
        <w:trPr>
          <w:gridAfter w:val="3"/>
          <w:wAfter w:w="2796" w:type="dxa"/>
          <w:trHeight w:val="567"/>
        </w:trPr>
        <w:tc>
          <w:tcPr>
            <w:tcW w:w="6946" w:type="dxa"/>
            <w:gridSpan w:val="8"/>
            <w:tcBorders>
              <w:top w:val="single" w:sz="8" w:space="0" w:color="2C3B57" w:themeColor="text2"/>
            </w:tcBorders>
          </w:tcPr>
          <w:p w14:paraId="619A169F" w14:textId="77777777" w:rsidR="004E77CC" w:rsidRDefault="004E77CC" w:rsidP="00E42906">
            <w:pPr>
              <w:pStyle w:val="Dates"/>
              <w:ind w:left="0"/>
              <w:rPr>
                <w:sz w:val="24"/>
              </w:rPr>
            </w:pPr>
          </w:p>
          <w:p w14:paraId="44134C06" w14:textId="1E313A66" w:rsidR="00E42906" w:rsidRDefault="004E77CC" w:rsidP="00E42906">
            <w:pPr>
              <w:pStyle w:val="Dates"/>
              <w:ind w:left="0"/>
              <w:rPr>
                <w:sz w:val="24"/>
              </w:rPr>
            </w:pPr>
            <w:r>
              <w:rPr>
                <w:sz w:val="24"/>
              </w:rPr>
              <w:t>B.E (Electronics and Communication Engineering)</w:t>
            </w:r>
          </w:p>
          <w:p w14:paraId="7B5C4789" w14:textId="77777777" w:rsidR="004E77CC" w:rsidRDefault="004E77CC" w:rsidP="00E42906">
            <w:pPr>
              <w:pStyle w:val="Dates"/>
              <w:ind w:left="0"/>
            </w:pPr>
          </w:p>
          <w:p w14:paraId="05A5B5B6" w14:textId="77777777" w:rsidR="00C66B48" w:rsidRPr="004E77CC" w:rsidRDefault="00C66B48" w:rsidP="00C66B48">
            <w:pPr>
              <w:pStyle w:val="Dates"/>
              <w:ind w:left="0"/>
              <w:rPr>
                <w:sz w:val="24"/>
              </w:rPr>
            </w:pPr>
            <w:r w:rsidRPr="005D1CF5">
              <w:rPr>
                <w:sz w:val="24"/>
              </w:rPr>
              <w:t>SSN College of Engineering</w:t>
            </w:r>
            <w:r>
              <w:rPr>
                <w:sz w:val="24"/>
              </w:rPr>
              <w:t xml:space="preserve"> (</w:t>
            </w:r>
            <w:r w:rsidRPr="00632858">
              <w:rPr>
                <w:sz w:val="22"/>
                <w:szCs w:val="22"/>
              </w:rPr>
              <w:t>2018 – 202</w:t>
            </w:r>
            <w:r>
              <w:rPr>
                <w:sz w:val="22"/>
                <w:szCs w:val="22"/>
              </w:rPr>
              <w:t>2)</w:t>
            </w:r>
          </w:p>
          <w:p w14:paraId="0CCF3964" w14:textId="4138A9F4" w:rsidR="00C66B48" w:rsidRDefault="00074DD1" w:rsidP="004E77CC">
            <w:pPr>
              <w:pStyle w:val="Dates"/>
              <w:ind w:left="0"/>
              <w:rPr>
                <w:sz w:val="24"/>
              </w:rPr>
            </w:pPr>
            <w:r w:rsidRPr="005D1CF5">
              <w:rPr>
                <w:sz w:val="24"/>
              </w:rPr>
              <w:t xml:space="preserve">Under Graduation | Anna University </w:t>
            </w:r>
          </w:p>
          <w:p w14:paraId="4529D2AD" w14:textId="77777777" w:rsidR="00CB273E" w:rsidRPr="00CB273E" w:rsidRDefault="00CB273E" w:rsidP="00CB273E"/>
          <w:p w14:paraId="182630E5" w14:textId="171122D0" w:rsidR="00074DD1" w:rsidRDefault="00074DD1" w:rsidP="00074DD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</w:t>
            </w:r>
            <w:r w:rsidRPr="005D1C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77CC">
              <w:rPr>
                <w:rFonts w:ascii="Arial" w:hAnsi="Arial" w:cs="Arial"/>
                <w:b/>
                <w:bCs/>
                <w:sz w:val="22"/>
                <w:szCs w:val="22"/>
              </w:rPr>
              <w:t>8.483 CGPA</w:t>
            </w:r>
            <w:r w:rsidRPr="005D1CF5">
              <w:rPr>
                <w:rFonts w:ascii="Arial" w:hAnsi="Arial" w:cs="Arial"/>
                <w:sz w:val="22"/>
                <w:szCs w:val="22"/>
              </w:rPr>
              <w:t xml:space="preserve"> (Currently in 5</w:t>
            </w:r>
            <w:r w:rsidRPr="005D1CF5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5D1CF5">
              <w:rPr>
                <w:rFonts w:ascii="Arial" w:hAnsi="Arial" w:cs="Arial"/>
                <w:sz w:val="22"/>
                <w:szCs w:val="22"/>
              </w:rPr>
              <w:t xml:space="preserve"> Semester)</w:t>
            </w:r>
          </w:p>
          <w:p w14:paraId="077153F1" w14:textId="77777777" w:rsidR="00074DD1" w:rsidRDefault="00074DD1" w:rsidP="00074DD1">
            <w:pPr>
              <w:rPr>
                <w:rFonts w:ascii="Arial" w:hAnsi="Arial" w:cs="Arial"/>
                <w:szCs w:val="20"/>
              </w:rPr>
            </w:pPr>
          </w:p>
          <w:p w14:paraId="4774A8BC" w14:textId="77777777" w:rsidR="00C66B48" w:rsidRDefault="00C66B48" w:rsidP="004E77CC">
            <w:pPr>
              <w:pStyle w:val="Dates"/>
              <w:ind w:left="0"/>
              <w:rPr>
                <w:sz w:val="22"/>
                <w:szCs w:val="22"/>
              </w:rPr>
            </w:pPr>
            <w:r w:rsidRPr="005D1CF5">
              <w:rPr>
                <w:sz w:val="24"/>
              </w:rPr>
              <w:t>S.D.A.V Hr. Sec. School</w:t>
            </w:r>
            <w:r>
              <w:rPr>
                <w:sz w:val="24"/>
              </w:rPr>
              <w:t xml:space="preserve"> (</w:t>
            </w:r>
            <w:r w:rsidRPr="00632858"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</w:rPr>
              <w:t>6</w:t>
            </w:r>
            <w:r w:rsidRPr="00632858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18)</w:t>
            </w:r>
          </w:p>
          <w:p w14:paraId="72DBFDBB" w14:textId="3249981F" w:rsidR="00C66B48" w:rsidRDefault="002C6C33" w:rsidP="004E77CC">
            <w:pPr>
              <w:pStyle w:val="Dates"/>
              <w:ind w:left="0"/>
              <w:rPr>
                <w:sz w:val="24"/>
              </w:rPr>
            </w:pPr>
            <w:r w:rsidRPr="005D1CF5">
              <w:rPr>
                <w:sz w:val="24"/>
              </w:rPr>
              <w:t>Higher Education</w:t>
            </w:r>
            <w:r w:rsidR="00074DD1" w:rsidRPr="005D1CF5">
              <w:rPr>
                <w:sz w:val="24"/>
              </w:rPr>
              <w:t xml:space="preserve"> | </w:t>
            </w:r>
            <w:r w:rsidRPr="005D1CF5">
              <w:rPr>
                <w:sz w:val="24"/>
              </w:rPr>
              <w:t>State Board</w:t>
            </w:r>
          </w:p>
          <w:p w14:paraId="326422BF" w14:textId="3173BDB6" w:rsidR="00074DD1" w:rsidRPr="004E77CC" w:rsidRDefault="00074DD1" w:rsidP="004E77CC">
            <w:pPr>
              <w:pStyle w:val="Dates"/>
              <w:ind w:left="0"/>
              <w:rPr>
                <w:sz w:val="24"/>
              </w:rPr>
            </w:pPr>
          </w:p>
          <w:p w14:paraId="39B109D9" w14:textId="77777777" w:rsidR="004E77CC" w:rsidRPr="004E77CC" w:rsidRDefault="004E77CC" w:rsidP="004E77CC"/>
          <w:p w14:paraId="4695BE3F" w14:textId="490119FB" w:rsidR="00074DD1" w:rsidRDefault="00074DD1" w:rsidP="00074DD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</w:t>
            </w:r>
            <w:r w:rsidR="002C6C33" w:rsidRPr="004E77CC">
              <w:rPr>
                <w:rFonts w:ascii="Arial" w:hAnsi="Arial" w:cs="Arial"/>
                <w:b/>
                <w:bCs/>
                <w:sz w:val="22"/>
                <w:szCs w:val="22"/>
              </w:rPr>
              <w:t>94.3% (1132/1200)</w:t>
            </w:r>
          </w:p>
          <w:p w14:paraId="770295F0" w14:textId="77777777" w:rsidR="00E42906" w:rsidRDefault="00E42906" w:rsidP="00E42906">
            <w:pPr>
              <w:pStyle w:val="Dates"/>
              <w:ind w:left="0"/>
              <w:rPr>
                <w:sz w:val="24"/>
              </w:rPr>
            </w:pPr>
          </w:p>
          <w:p w14:paraId="24D9E19F" w14:textId="090DEE37" w:rsidR="00C66B48" w:rsidRDefault="00C66B48" w:rsidP="00CB273E">
            <w:pPr>
              <w:pStyle w:val="Dates"/>
              <w:ind w:left="0"/>
              <w:rPr>
                <w:sz w:val="22"/>
                <w:szCs w:val="22"/>
              </w:rPr>
            </w:pPr>
            <w:r w:rsidRPr="005D1CF5">
              <w:rPr>
                <w:sz w:val="24"/>
              </w:rPr>
              <w:t>Sunshine Chennai Sr</w:t>
            </w:r>
            <w:r>
              <w:rPr>
                <w:sz w:val="24"/>
              </w:rPr>
              <w:t xml:space="preserve">. </w:t>
            </w:r>
            <w:r w:rsidRPr="005D1CF5">
              <w:rPr>
                <w:sz w:val="24"/>
              </w:rPr>
              <w:t>Sec. School</w:t>
            </w:r>
            <w:r>
              <w:rPr>
                <w:sz w:val="24"/>
              </w:rPr>
              <w:t xml:space="preserve"> (</w:t>
            </w:r>
            <w:r w:rsidRPr="00632858"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</w:rPr>
              <w:t>1</w:t>
            </w:r>
            <w:r w:rsidRPr="00632858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16)</w:t>
            </w:r>
          </w:p>
          <w:p w14:paraId="40240AB0" w14:textId="55B15C23" w:rsidR="00C66B48" w:rsidRDefault="002C6C33" w:rsidP="00CB273E">
            <w:pPr>
              <w:pStyle w:val="Dates"/>
              <w:ind w:left="0"/>
              <w:rPr>
                <w:sz w:val="24"/>
              </w:rPr>
            </w:pPr>
            <w:r w:rsidRPr="005D1CF5">
              <w:rPr>
                <w:sz w:val="24"/>
              </w:rPr>
              <w:t xml:space="preserve">Secondary Education | CBSE </w:t>
            </w:r>
          </w:p>
          <w:p w14:paraId="7BAB6606" w14:textId="2CFB2195" w:rsidR="00074DD1" w:rsidRDefault="002C6C33" w:rsidP="00CB273E">
            <w:pPr>
              <w:pStyle w:val="Dates"/>
              <w:ind w:left="0"/>
              <w:rPr>
                <w:sz w:val="22"/>
                <w:szCs w:val="22"/>
              </w:rPr>
            </w:pPr>
            <w:r w:rsidRPr="005D1CF5">
              <w:rPr>
                <w:sz w:val="24"/>
              </w:rPr>
              <w:t xml:space="preserve"> </w:t>
            </w:r>
          </w:p>
          <w:p w14:paraId="47FE97B3" w14:textId="77777777" w:rsidR="00CB273E" w:rsidRPr="00074DD1" w:rsidRDefault="00CB273E" w:rsidP="00CB273E">
            <w:pPr>
              <w:pStyle w:val="Dates"/>
              <w:ind w:left="0"/>
              <w:rPr>
                <w:szCs w:val="20"/>
              </w:rPr>
            </w:pPr>
          </w:p>
          <w:p w14:paraId="03ACC83C" w14:textId="77777777" w:rsidR="002C6C33" w:rsidRPr="004E77CC" w:rsidRDefault="00074DD1" w:rsidP="00074DD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Cs w:val="20"/>
              </w:rPr>
              <w:t xml:space="preserve">         </w:t>
            </w:r>
            <w:r w:rsidRPr="005D1C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C6C33" w:rsidRPr="004E77CC">
              <w:rPr>
                <w:rFonts w:ascii="Arial" w:hAnsi="Arial" w:cs="Arial"/>
                <w:b/>
                <w:bCs/>
                <w:sz w:val="22"/>
                <w:szCs w:val="22"/>
              </w:rPr>
              <w:t>9.4 GPA</w:t>
            </w:r>
          </w:p>
          <w:p w14:paraId="5C218A0A" w14:textId="0D0E9668" w:rsidR="00CB273E" w:rsidRPr="00074DD1" w:rsidRDefault="00CB273E" w:rsidP="00074DD1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DB98F2E" w14:textId="77777777" w:rsidR="00AD6FA4" w:rsidRDefault="00AD6FA4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22B6A09E" w14:textId="77777777" w:rsidR="00AD6FA4" w:rsidRDefault="00AD6FA4" w:rsidP="00DF1CB4"/>
        </w:tc>
      </w:tr>
      <w:tr w:rsidR="00AD6FA4" w14:paraId="3B70CFAF" w14:textId="77777777" w:rsidTr="00074DD1">
        <w:trPr>
          <w:gridAfter w:val="3"/>
          <w:wAfter w:w="2796" w:type="dxa"/>
          <w:trHeight w:val="567"/>
        </w:trPr>
        <w:tc>
          <w:tcPr>
            <w:tcW w:w="6946" w:type="dxa"/>
            <w:gridSpan w:val="8"/>
            <w:tcBorders>
              <w:bottom w:val="single" w:sz="8" w:space="0" w:color="2C3B57" w:themeColor="text2"/>
            </w:tcBorders>
            <w:vAlign w:val="bottom"/>
          </w:tcPr>
          <w:p w14:paraId="5764924A" w14:textId="2AF57122" w:rsidR="00AD6FA4" w:rsidRDefault="002C6C33" w:rsidP="002C6C33">
            <w:pPr>
              <w:pStyle w:val="Heading3"/>
              <w:ind w:left="0"/>
            </w:pPr>
            <w:r w:rsidRPr="003B4554">
              <w:rPr>
                <w:szCs w:val="28"/>
              </w:rPr>
              <w:t>Research experience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484D0D87" w14:textId="77777777" w:rsidR="00AD6FA4" w:rsidRDefault="00AD6FA4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4F0CDC6B" w14:textId="77777777" w:rsidR="00AD6FA4" w:rsidRDefault="00AD6FA4" w:rsidP="00DF1CB4"/>
        </w:tc>
      </w:tr>
      <w:tr w:rsidR="00AD6FA4" w14:paraId="2288FAD3" w14:textId="77777777" w:rsidTr="00E42906">
        <w:trPr>
          <w:gridAfter w:val="3"/>
          <w:wAfter w:w="2796" w:type="dxa"/>
          <w:trHeight w:val="567"/>
        </w:trPr>
        <w:tc>
          <w:tcPr>
            <w:tcW w:w="6946" w:type="dxa"/>
            <w:gridSpan w:val="8"/>
            <w:tcBorders>
              <w:top w:val="single" w:sz="8" w:space="0" w:color="2C3B57" w:themeColor="text2"/>
            </w:tcBorders>
          </w:tcPr>
          <w:p w14:paraId="2AC0D35A" w14:textId="77777777" w:rsidR="005D1CF5" w:rsidRDefault="005D1CF5" w:rsidP="002C6C33">
            <w:pPr>
              <w:rPr>
                <w:b/>
                <w:bCs/>
                <w:sz w:val="24"/>
                <w:szCs w:val="32"/>
              </w:rPr>
            </w:pPr>
          </w:p>
          <w:p w14:paraId="5C8FE305" w14:textId="18B31F34" w:rsidR="002C6C33" w:rsidRPr="00122317" w:rsidRDefault="002C6C33" w:rsidP="00122317">
            <w:pPr>
              <w:pStyle w:val="Text"/>
              <w:numPr>
                <w:ilvl w:val="0"/>
                <w:numId w:val="31"/>
              </w:numPr>
              <w:rPr>
                <w:bCs/>
              </w:rPr>
            </w:pPr>
            <w:r w:rsidRPr="00122317">
              <w:rPr>
                <w:bCs/>
              </w:rPr>
              <w:t xml:space="preserve">Project Assistant | </w:t>
            </w:r>
            <w:r w:rsidRPr="00122317">
              <w:rPr>
                <w:rStyle w:val="Emphasis"/>
                <w:sz w:val="24"/>
                <w:szCs w:val="32"/>
              </w:rPr>
              <w:t>Solarillion Foundation, Chennai</w:t>
            </w:r>
          </w:p>
          <w:p w14:paraId="17051EBF" w14:textId="2832CD4F" w:rsidR="002C6C33" w:rsidRDefault="00122317" w:rsidP="002C6C3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 xml:space="preserve">               </w:t>
            </w:r>
            <w:r w:rsidR="002C6C33" w:rsidRPr="005D1CF5">
              <w:rPr>
                <w:rFonts w:ascii="Arial" w:hAnsi="Arial" w:cs="Arial"/>
                <w:sz w:val="22"/>
                <w:szCs w:val="28"/>
              </w:rPr>
              <w:t>2020 – ongoing</w:t>
            </w:r>
          </w:p>
          <w:p w14:paraId="3FFB257E" w14:textId="77777777" w:rsidR="006E59E0" w:rsidRPr="005D1CF5" w:rsidRDefault="006E59E0" w:rsidP="002C6C33">
            <w:pPr>
              <w:rPr>
                <w:rFonts w:ascii="Arial" w:hAnsi="Arial" w:cs="Arial"/>
                <w:sz w:val="22"/>
                <w:szCs w:val="28"/>
              </w:rPr>
            </w:pPr>
          </w:p>
          <w:p w14:paraId="3A793664" w14:textId="5AB576C0" w:rsidR="002C6C33" w:rsidRPr="005D1CF5" w:rsidRDefault="00122317" w:rsidP="002C6C3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 xml:space="preserve">               </w:t>
            </w:r>
            <w:r w:rsidR="002C6C33" w:rsidRPr="005D1CF5">
              <w:rPr>
                <w:rFonts w:ascii="Arial" w:hAnsi="Arial" w:cs="Arial"/>
                <w:sz w:val="22"/>
                <w:szCs w:val="28"/>
              </w:rPr>
              <w:t xml:space="preserve">Working on publishing research papers and projects on </w:t>
            </w:r>
            <w:r>
              <w:rPr>
                <w:rFonts w:ascii="Arial" w:hAnsi="Arial" w:cs="Arial"/>
                <w:sz w:val="22"/>
                <w:szCs w:val="28"/>
              </w:rPr>
              <w:t xml:space="preserve">                          `              </w:t>
            </w:r>
            <w:r w:rsidR="002C6C33" w:rsidRPr="008D41F1">
              <w:rPr>
                <w:rFonts w:ascii="Arial" w:hAnsi="Arial" w:cs="Arial"/>
                <w:b/>
                <w:bCs/>
                <w:sz w:val="22"/>
                <w:szCs w:val="28"/>
              </w:rPr>
              <w:t>Machine Learning</w:t>
            </w:r>
            <w:r w:rsidRPr="008D41F1">
              <w:rPr>
                <w:rFonts w:ascii="Arial" w:hAnsi="Arial" w:cs="Arial"/>
                <w:b/>
                <w:bCs/>
                <w:sz w:val="22"/>
                <w:szCs w:val="28"/>
              </w:rPr>
              <w:t xml:space="preserve"> &amp;</w:t>
            </w:r>
            <w:r w:rsidR="002C6C33" w:rsidRPr="008D41F1">
              <w:rPr>
                <w:rFonts w:ascii="Arial" w:hAnsi="Arial" w:cs="Arial"/>
                <w:b/>
                <w:bCs/>
                <w:sz w:val="22"/>
                <w:szCs w:val="28"/>
              </w:rPr>
              <w:t xml:space="preserve"> IoT</w:t>
            </w:r>
            <w:r w:rsidR="003C06A5">
              <w:rPr>
                <w:rFonts w:ascii="Arial" w:hAnsi="Arial" w:cs="Arial"/>
                <w:sz w:val="22"/>
                <w:szCs w:val="28"/>
              </w:rPr>
              <w:t xml:space="preserve"> domains</w:t>
            </w:r>
          </w:p>
          <w:p w14:paraId="040A42D9" w14:textId="77777777" w:rsidR="005D1CF5" w:rsidRPr="00C27B2F" w:rsidRDefault="005D1CF5" w:rsidP="002C6C33">
            <w:pPr>
              <w:rPr>
                <w:rFonts w:ascii="Arial" w:hAnsi="Arial" w:cs="Arial"/>
              </w:rPr>
            </w:pPr>
          </w:p>
          <w:p w14:paraId="57286C39" w14:textId="4E128FE0" w:rsidR="002C6C33" w:rsidRDefault="002C6C33" w:rsidP="00122317">
            <w:pPr>
              <w:pStyle w:val="Text"/>
              <w:numPr>
                <w:ilvl w:val="0"/>
                <w:numId w:val="31"/>
              </w:numPr>
            </w:pPr>
            <w:r w:rsidRPr="00122317">
              <w:t>Projects / Internship Experience</w:t>
            </w:r>
            <w:r w:rsidR="006E59E0">
              <w:t>:</w:t>
            </w:r>
            <w:r w:rsidR="008D41F1">
              <w:t xml:space="preserve"> </w:t>
            </w:r>
            <w:r w:rsidR="008D41F1" w:rsidRPr="008D41F1">
              <w:rPr>
                <w:b/>
                <w:bCs/>
              </w:rPr>
              <w:t>Funded by SSN College</w:t>
            </w:r>
          </w:p>
          <w:p w14:paraId="5DE6D4AA" w14:textId="77777777" w:rsidR="003C06A5" w:rsidRPr="00122317" w:rsidRDefault="003C06A5" w:rsidP="003C06A5">
            <w:pPr>
              <w:pStyle w:val="Text"/>
              <w:ind w:left="890"/>
            </w:pPr>
          </w:p>
          <w:p w14:paraId="44CCB500" w14:textId="045A0C6B" w:rsidR="002C6C33" w:rsidRPr="006E59E0" w:rsidRDefault="002C6C33" w:rsidP="006E59E0">
            <w:pPr>
              <w:pStyle w:val="Text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5D1CF5">
              <w:rPr>
                <w:rFonts w:ascii="Arial" w:hAnsi="Arial" w:cs="Arial"/>
              </w:rPr>
              <w:t>Design and implementation of a wearable device to study the physiological signals used for the emotional assessment of ASD</w:t>
            </w:r>
            <w:r w:rsidR="00A55D94">
              <w:rPr>
                <w:rFonts w:ascii="Arial" w:hAnsi="Arial" w:cs="Arial"/>
              </w:rPr>
              <w:t xml:space="preserve"> (Autism Spectrum Disorder)</w:t>
            </w:r>
            <w:r w:rsidRPr="005D1CF5">
              <w:rPr>
                <w:rFonts w:ascii="Arial" w:hAnsi="Arial" w:cs="Arial"/>
              </w:rPr>
              <w:t xml:space="preserve"> population (since 2019)</w:t>
            </w:r>
            <w:r w:rsidR="003C06A5" w:rsidRPr="006E59E0">
              <w:rPr>
                <w:rFonts w:ascii="Arial" w:hAnsi="Arial" w:cs="Arial"/>
              </w:rPr>
              <w:br/>
            </w:r>
            <w:r w:rsidRPr="006E59E0">
              <w:rPr>
                <w:rFonts w:ascii="Arial" w:hAnsi="Arial" w:cs="Arial"/>
              </w:rPr>
              <w:lastRenderedPageBreak/>
              <w:t>(Design a device that helps in measuring physiological signals and parameters associated with the ASD population and derive relationships of their emotional assessment)</w:t>
            </w:r>
          </w:p>
          <w:p w14:paraId="7C48A939" w14:textId="77777777" w:rsidR="002C6C33" w:rsidRPr="005D1CF5" w:rsidRDefault="002C6C33" w:rsidP="002C6C33">
            <w:pPr>
              <w:pStyle w:val="Text"/>
              <w:rPr>
                <w:rFonts w:ascii="Arial" w:hAnsi="Arial" w:cs="Arial"/>
              </w:rPr>
            </w:pPr>
          </w:p>
          <w:p w14:paraId="0A90E2F3" w14:textId="031BE58D" w:rsidR="002C6C33" w:rsidRDefault="002C6C33" w:rsidP="002C6C33">
            <w:pPr>
              <w:pStyle w:val="Text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5D1CF5">
              <w:rPr>
                <w:rFonts w:ascii="Arial" w:hAnsi="Arial" w:cs="Arial"/>
              </w:rPr>
              <w:t xml:space="preserve">Completed </w:t>
            </w:r>
            <w:r w:rsidR="00A55D94" w:rsidRPr="005D1CF5">
              <w:rPr>
                <w:rFonts w:ascii="Arial" w:hAnsi="Arial" w:cs="Arial"/>
              </w:rPr>
              <w:t>one-month</w:t>
            </w:r>
            <w:r w:rsidRPr="005D1CF5">
              <w:rPr>
                <w:rFonts w:ascii="Arial" w:hAnsi="Arial" w:cs="Arial"/>
              </w:rPr>
              <w:t xml:space="preserve"> internship at CoreEl Technologies on Core </w:t>
            </w:r>
            <w:r w:rsidRPr="008D41F1">
              <w:rPr>
                <w:rFonts w:ascii="Arial" w:hAnsi="Arial" w:cs="Arial"/>
                <w:b/>
                <w:bCs/>
              </w:rPr>
              <w:t>MATLAB</w:t>
            </w:r>
            <w:r w:rsidRPr="005D1CF5">
              <w:rPr>
                <w:rFonts w:ascii="Arial" w:hAnsi="Arial" w:cs="Arial"/>
              </w:rPr>
              <w:t xml:space="preserve"> for Image Processing and Machine Learning (June –</w:t>
            </w:r>
            <w:r w:rsidR="00A55D94">
              <w:rPr>
                <w:rFonts w:ascii="Arial" w:hAnsi="Arial" w:cs="Arial"/>
              </w:rPr>
              <w:t xml:space="preserve"> </w:t>
            </w:r>
            <w:r w:rsidRPr="005D1CF5">
              <w:rPr>
                <w:rFonts w:ascii="Arial" w:hAnsi="Arial" w:cs="Arial"/>
              </w:rPr>
              <w:t>July 2020)</w:t>
            </w:r>
          </w:p>
          <w:p w14:paraId="4EC5FB04" w14:textId="77777777" w:rsidR="003C06A5" w:rsidRPr="003C06A5" w:rsidRDefault="003C06A5" w:rsidP="003C06A5">
            <w:pPr>
              <w:ind w:left="527" w:hanging="357"/>
              <w:rPr>
                <w:rFonts w:ascii="Arial" w:hAnsi="Arial" w:cs="Arial"/>
              </w:rPr>
            </w:pPr>
          </w:p>
          <w:p w14:paraId="7DA8C622" w14:textId="77777777" w:rsidR="003C06A5" w:rsidRPr="005D1CF5" w:rsidRDefault="003C06A5" w:rsidP="003C06A5">
            <w:pPr>
              <w:pStyle w:val="Text"/>
              <w:ind w:left="890"/>
              <w:rPr>
                <w:rFonts w:ascii="Arial" w:hAnsi="Arial" w:cs="Arial"/>
              </w:rPr>
            </w:pPr>
          </w:p>
          <w:p w14:paraId="735F45D6" w14:textId="1D0A2799" w:rsidR="002C6C33" w:rsidRPr="008D41F1" w:rsidRDefault="002C6C33" w:rsidP="00122317">
            <w:pPr>
              <w:pStyle w:val="Text"/>
              <w:numPr>
                <w:ilvl w:val="0"/>
                <w:numId w:val="31"/>
              </w:numPr>
              <w:rPr>
                <w:b/>
                <w:bCs/>
                <w:szCs w:val="22"/>
              </w:rPr>
            </w:pPr>
            <w:r w:rsidRPr="008D41F1">
              <w:rPr>
                <w:b/>
                <w:bCs/>
              </w:rPr>
              <w:t>Hackathons</w:t>
            </w:r>
            <w:r w:rsidR="006E59E0" w:rsidRPr="008D41F1">
              <w:rPr>
                <w:b/>
                <w:bCs/>
                <w:szCs w:val="22"/>
              </w:rPr>
              <w:t xml:space="preserve">: </w:t>
            </w:r>
          </w:p>
          <w:p w14:paraId="44DB430D" w14:textId="77777777" w:rsidR="003C06A5" w:rsidRPr="00122317" w:rsidRDefault="003C06A5" w:rsidP="003C06A5">
            <w:pPr>
              <w:pStyle w:val="Text"/>
              <w:ind w:left="890"/>
              <w:rPr>
                <w:szCs w:val="22"/>
              </w:rPr>
            </w:pPr>
          </w:p>
          <w:p w14:paraId="29072079" w14:textId="2686ED1B" w:rsidR="002C6C33" w:rsidRDefault="002C6C33" w:rsidP="005D1CF5">
            <w:pPr>
              <w:pStyle w:val="Text"/>
              <w:numPr>
                <w:ilvl w:val="0"/>
                <w:numId w:val="23"/>
              </w:numPr>
            </w:pPr>
            <w:r w:rsidRPr="005D1CF5">
              <w:t xml:space="preserve">Participated and Qualified to Round 2 in Smart India Hackathon 2019-2020 </w:t>
            </w:r>
            <w:r w:rsidRPr="005D1CF5">
              <w:br/>
              <w:t>(</w:t>
            </w:r>
            <w:r w:rsidR="00122317">
              <w:t>P</w:t>
            </w:r>
            <w:r w:rsidRPr="005D1CF5">
              <w:t xml:space="preserve">roblem </w:t>
            </w:r>
            <w:r w:rsidR="00122317">
              <w:t>S</w:t>
            </w:r>
            <w:r w:rsidRPr="005D1CF5">
              <w:t>tatement: “</w:t>
            </w:r>
            <w:r w:rsidRPr="00122317">
              <w:rPr>
                <w:b/>
                <w:bCs/>
              </w:rPr>
              <w:t>Traffic Clearance for Ambulance</w:t>
            </w:r>
            <w:r w:rsidR="00A55D94">
              <w:rPr>
                <w:b/>
                <w:bCs/>
              </w:rPr>
              <w:t xml:space="preserve"> </w:t>
            </w:r>
            <w:r w:rsidRPr="00122317">
              <w:rPr>
                <w:b/>
                <w:bCs/>
              </w:rPr>
              <w:t>through Artificial Intelligence</w:t>
            </w:r>
            <w:r w:rsidRPr="00122317">
              <w:t>”</w:t>
            </w:r>
            <w:r w:rsidRPr="005D1CF5">
              <w:t>)</w:t>
            </w:r>
          </w:p>
          <w:p w14:paraId="0F71BC9A" w14:textId="77777777" w:rsidR="003C06A5" w:rsidRPr="005D1CF5" w:rsidRDefault="003C06A5" w:rsidP="003C06A5">
            <w:pPr>
              <w:pStyle w:val="Text"/>
              <w:ind w:left="890"/>
            </w:pPr>
          </w:p>
          <w:p w14:paraId="361AE2CF" w14:textId="7BB8D4BF" w:rsidR="006E59E0" w:rsidRDefault="002C6C33" w:rsidP="006E59E0">
            <w:pPr>
              <w:pStyle w:val="Text"/>
              <w:numPr>
                <w:ilvl w:val="0"/>
                <w:numId w:val="23"/>
              </w:numPr>
            </w:pPr>
            <w:r w:rsidRPr="005D1CF5">
              <w:t xml:space="preserve">Participated in </w:t>
            </w:r>
            <w:r w:rsidR="00A55D94">
              <w:t>SSN</w:t>
            </w:r>
            <w:r w:rsidRPr="005D1CF5">
              <w:t xml:space="preserve"> College Hackathon (HackerSpace) </w:t>
            </w:r>
            <w:r w:rsidRPr="005D1CF5">
              <w:br/>
              <w:t>(</w:t>
            </w:r>
            <w:r w:rsidR="00122317">
              <w:t>P</w:t>
            </w:r>
            <w:r w:rsidRPr="005D1CF5">
              <w:t xml:space="preserve">roblem </w:t>
            </w:r>
            <w:r w:rsidR="00122317">
              <w:t>S</w:t>
            </w:r>
            <w:r w:rsidRPr="005D1CF5">
              <w:t>tatement: “</w:t>
            </w:r>
            <w:r w:rsidRPr="00122317">
              <w:rPr>
                <w:b/>
                <w:bCs/>
              </w:rPr>
              <w:t>Solar Powered Smart Irrigation Systems</w:t>
            </w:r>
            <w:r w:rsidRPr="005D1CF5">
              <w:t>”)</w:t>
            </w:r>
          </w:p>
          <w:p w14:paraId="5BDFDC7F" w14:textId="77777777" w:rsidR="006E59E0" w:rsidRDefault="006E59E0" w:rsidP="006E59E0">
            <w:pPr>
              <w:pStyle w:val="Text"/>
            </w:pPr>
          </w:p>
          <w:p w14:paraId="6AB50294" w14:textId="6C58CAF5" w:rsidR="006E59E0" w:rsidRDefault="006E59E0" w:rsidP="006E59E0">
            <w:pPr>
              <w:pStyle w:val="Text"/>
              <w:numPr>
                <w:ilvl w:val="0"/>
                <w:numId w:val="23"/>
              </w:numPr>
            </w:pPr>
            <w:r>
              <w:t xml:space="preserve">Participated in </w:t>
            </w:r>
            <w:r w:rsidR="007A4721">
              <w:t>2</w:t>
            </w:r>
            <w:r>
              <w:t>-day Workshop on “</w:t>
            </w:r>
            <w:r w:rsidR="008D41F1">
              <w:rPr>
                <w:b/>
                <w:bCs/>
              </w:rPr>
              <w:t xml:space="preserve">Humanoid Robotics </w:t>
            </w:r>
            <w:r w:rsidR="007A4721">
              <w:rPr>
                <w:b/>
                <w:bCs/>
              </w:rPr>
              <w:t>&amp;</w:t>
            </w:r>
            <w:r w:rsidRPr="008D41F1">
              <w:rPr>
                <w:b/>
                <w:bCs/>
              </w:rPr>
              <w:t xml:space="preserve"> IoT</w:t>
            </w:r>
            <w:r>
              <w:t>’ conducted in IIT Madras.</w:t>
            </w:r>
          </w:p>
          <w:p w14:paraId="71DC4C1B" w14:textId="7A7EBA10" w:rsidR="008D41F1" w:rsidRPr="00560EA0" w:rsidRDefault="008D41F1" w:rsidP="008D41F1">
            <w:pPr>
              <w:pStyle w:val="Text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2B60985A" w14:textId="77777777" w:rsidR="00AD6FA4" w:rsidRDefault="00AD6FA4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33C187F1" w14:textId="77777777" w:rsidR="00AD6FA4" w:rsidRDefault="00AD6FA4" w:rsidP="00DF1CB4"/>
        </w:tc>
      </w:tr>
      <w:tr w:rsidR="00AD6FA4" w14:paraId="33308612" w14:textId="77777777" w:rsidTr="006E59E0">
        <w:trPr>
          <w:gridAfter w:val="3"/>
          <w:wAfter w:w="2796" w:type="dxa"/>
          <w:trHeight w:val="624"/>
        </w:trPr>
        <w:tc>
          <w:tcPr>
            <w:tcW w:w="6946" w:type="dxa"/>
            <w:gridSpan w:val="8"/>
            <w:vAlign w:val="bottom"/>
          </w:tcPr>
          <w:p w14:paraId="5E7CF2E2" w14:textId="77777777" w:rsidR="00A55D94" w:rsidRDefault="00A81163" w:rsidP="00A55D94">
            <w:pPr>
              <w:pStyle w:val="Heading3"/>
            </w:pPr>
            <w:r>
              <w:t>EXTRACURRICULAR</w:t>
            </w:r>
          </w:p>
          <w:p w14:paraId="7C0B350F" w14:textId="172E18DF" w:rsidR="008D41F1" w:rsidRPr="008D41F1" w:rsidRDefault="008D41F1" w:rsidP="008D41F1"/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4FF7A6E" w14:textId="77777777" w:rsidR="00AD6FA4" w:rsidRDefault="00AD6FA4" w:rsidP="00DF1CB4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6808C312" w14:textId="77777777" w:rsidR="00AD6FA4" w:rsidRDefault="00AD6FA4" w:rsidP="00DF1CB4"/>
        </w:tc>
      </w:tr>
      <w:tr w:rsidR="00A81163" w14:paraId="55B1BF04" w14:textId="77777777" w:rsidTr="006E59E0">
        <w:trPr>
          <w:gridAfter w:val="3"/>
          <w:wAfter w:w="2796" w:type="dxa"/>
          <w:trHeight w:val="624"/>
        </w:trPr>
        <w:tc>
          <w:tcPr>
            <w:tcW w:w="6946" w:type="dxa"/>
            <w:gridSpan w:val="8"/>
          </w:tcPr>
          <w:p w14:paraId="0F3B7E31" w14:textId="2D8F2CF9" w:rsidR="008D41F1" w:rsidRPr="008D41F1" w:rsidRDefault="008D41F1" w:rsidP="00A81163">
            <w:pPr>
              <w:pStyle w:val="Text"/>
              <w:numPr>
                <w:ilvl w:val="0"/>
                <w:numId w:val="27"/>
              </w:numPr>
              <w:rPr>
                <w:b/>
                <w:bCs/>
              </w:rPr>
            </w:pPr>
            <w:r>
              <w:t>Member of SSN Lakshya (</w:t>
            </w:r>
            <w:r w:rsidRPr="008D41F1">
              <w:rPr>
                <w:b/>
                <w:bCs/>
              </w:rPr>
              <w:t>Entrepreneurship Cell of SSN</w:t>
            </w:r>
            <w:r>
              <w:t>)</w:t>
            </w:r>
          </w:p>
          <w:p w14:paraId="0855DF20" w14:textId="3759D27C" w:rsidR="008D41F1" w:rsidRDefault="008D41F1" w:rsidP="008D41F1">
            <w:pPr>
              <w:pStyle w:val="Text"/>
              <w:ind w:left="890"/>
            </w:pPr>
            <w:r>
              <w:t>Organi</w:t>
            </w:r>
            <w:r w:rsidR="007A4721">
              <w:t>z</w:t>
            </w:r>
            <w:r>
              <w:t>ed various SSN College events</w:t>
            </w:r>
          </w:p>
          <w:p w14:paraId="6DA17DD3" w14:textId="77777777" w:rsidR="008D41F1" w:rsidRPr="008D41F1" w:rsidRDefault="008D41F1" w:rsidP="008D41F1">
            <w:pPr>
              <w:pStyle w:val="Text"/>
              <w:ind w:left="890"/>
            </w:pPr>
          </w:p>
          <w:p w14:paraId="2C6608C6" w14:textId="39265945" w:rsidR="00A81163" w:rsidRPr="008D41F1" w:rsidRDefault="00A81163" w:rsidP="00A81163">
            <w:pPr>
              <w:pStyle w:val="Text"/>
              <w:numPr>
                <w:ilvl w:val="0"/>
                <w:numId w:val="27"/>
              </w:numPr>
              <w:rPr>
                <w:b/>
                <w:bCs/>
              </w:rPr>
            </w:pPr>
            <w:r w:rsidRPr="00A81163">
              <w:t xml:space="preserve">Completed till </w:t>
            </w:r>
            <w:r w:rsidRPr="008D41F1">
              <w:rPr>
                <w:b/>
                <w:bCs/>
              </w:rPr>
              <w:t>Grade 5</w:t>
            </w:r>
            <w:r w:rsidRPr="00A81163">
              <w:t xml:space="preserve"> in </w:t>
            </w:r>
            <w:r w:rsidRPr="004E77CC">
              <w:rPr>
                <w:b/>
                <w:bCs/>
              </w:rPr>
              <w:t>Keyboard</w:t>
            </w:r>
            <w:r w:rsidRPr="00A81163">
              <w:t xml:space="preserve"> under </w:t>
            </w:r>
            <w:r w:rsidRPr="008D41F1">
              <w:rPr>
                <w:b/>
                <w:bCs/>
              </w:rPr>
              <w:t>Trinity College</w:t>
            </w:r>
            <w:r w:rsidR="00122317" w:rsidRPr="008D41F1">
              <w:rPr>
                <w:b/>
                <w:bCs/>
              </w:rPr>
              <w:t>, Cambridge University,</w:t>
            </w:r>
            <w:r w:rsidR="00122317" w:rsidRPr="008D41F1">
              <w:rPr>
                <w:b/>
                <w:bCs/>
              </w:rPr>
              <w:t xml:space="preserve"> </w:t>
            </w:r>
            <w:r w:rsidRPr="008D41F1">
              <w:rPr>
                <w:b/>
                <w:bCs/>
              </w:rPr>
              <w:t>London</w:t>
            </w:r>
          </w:p>
          <w:p w14:paraId="70029FAD" w14:textId="77777777" w:rsidR="00122317" w:rsidRDefault="00122317" w:rsidP="00122317">
            <w:pPr>
              <w:pStyle w:val="Text"/>
              <w:ind w:left="530"/>
            </w:pPr>
          </w:p>
          <w:p w14:paraId="616B6A9F" w14:textId="7086356D" w:rsidR="00A81163" w:rsidRPr="008D41F1" w:rsidRDefault="00122317" w:rsidP="00122317">
            <w:pPr>
              <w:pStyle w:val="Text"/>
              <w:numPr>
                <w:ilvl w:val="0"/>
                <w:numId w:val="27"/>
              </w:numPr>
              <w:rPr>
                <w:b/>
                <w:bCs/>
              </w:rPr>
            </w:pPr>
            <w:r w:rsidRPr="00A81163">
              <w:t xml:space="preserve">Completed till </w:t>
            </w:r>
            <w:r w:rsidRPr="008D41F1">
              <w:rPr>
                <w:b/>
                <w:bCs/>
              </w:rPr>
              <w:t>Grade 5</w:t>
            </w:r>
            <w:r w:rsidRPr="00A81163">
              <w:t xml:space="preserve"> in </w:t>
            </w:r>
            <w:r w:rsidRPr="004E77CC">
              <w:rPr>
                <w:b/>
                <w:bCs/>
              </w:rPr>
              <w:t>Piano</w:t>
            </w:r>
            <w:r w:rsidRPr="00A81163">
              <w:t xml:space="preserve"> under </w:t>
            </w:r>
            <w:r w:rsidRPr="008D41F1">
              <w:rPr>
                <w:b/>
                <w:bCs/>
              </w:rPr>
              <w:t>Trinity College</w:t>
            </w:r>
            <w:r w:rsidRPr="008D41F1">
              <w:rPr>
                <w:b/>
                <w:bCs/>
              </w:rPr>
              <w:t xml:space="preserve">, Cambridge University, </w:t>
            </w:r>
            <w:r w:rsidRPr="008D41F1">
              <w:rPr>
                <w:b/>
                <w:bCs/>
              </w:rPr>
              <w:t>Londo</w:t>
            </w:r>
            <w:r w:rsidRPr="008D41F1">
              <w:rPr>
                <w:b/>
                <w:bCs/>
              </w:rPr>
              <w:t>n</w:t>
            </w:r>
          </w:p>
          <w:p w14:paraId="3F08F46D" w14:textId="77777777" w:rsidR="00122317" w:rsidRPr="00A81163" w:rsidRDefault="00122317" w:rsidP="00122317">
            <w:pPr>
              <w:pStyle w:val="Text"/>
              <w:ind w:left="530"/>
            </w:pPr>
          </w:p>
          <w:p w14:paraId="078AC1F0" w14:textId="78208F41" w:rsidR="00A81163" w:rsidRDefault="00A81163" w:rsidP="00A81163">
            <w:pPr>
              <w:pStyle w:val="Text"/>
              <w:numPr>
                <w:ilvl w:val="0"/>
                <w:numId w:val="27"/>
              </w:numPr>
            </w:pPr>
            <w:r w:rsidRPr="00A81163">
              <w:t xml:space="preserve">Participated and won in various sports events in school and inter school competitions </w:t>
            </w:r>
            <w:r w:rsidR="004E77CC">
              <w:t>(</w:t>
            </w:r>
            <w:r w:rsidR="004E77CC" w:rsidRPr="004E77CC">
              <w:rPr>
                <w:b/>
                <w:bCs/>
              </w:rPr>
              <w:t xml:space="preserve">Football </w:t>
            </w:r>
            <w:r w:rsidR="004E77CC">
              <w:t xml:space="preserve">and </w:t>
            </w:r>
            <w:r w:rsidR="004E77CC" w:rsidRPr="004E77CC">
              <w:rPr>
                <w:b/>
                <w:bCs/>
              </w:rPr>
              <w:t>Athletics</w:t>
            </w:r>
            <w:r w:rsidR="004E77CC">
              <w:t>)</w:t>
            </w:r>
          </w:p>
          <w:p w14:paraId="713EB65A" w14:textId="77777777" w:rsidR="004E77CC" w:rsidRDefault="004E77CC" w:rsidP="004E77CC">
            <w:pPr>
              <w:ind w:left="527" w:hanging="357"/>
            </w:pPr>
          </w:p>
          <w:p w14:paraId="699BBF54" w14:textId="4206F354" w:rsidR="004E77CC" w:rsidRDefault="004E77CC" w:rsidP="00A81163">
            <w:pPr>
              <w:pStyle w:val="Text"/>
              <w:numPr>
                <w:ilvl w:val="0"/>
                <w:numId w:val="27"/>
              </w:numPr>
            </w:pPr>
            <w:r>
              <w:t xml:space="preserve">Participated and won </w:t>
            </w:r>
            <w:r w:rsidR="008D41F1">
              <w:t xml:space="preserve">in </w:t>
            </w:r>
            <w:r>
              <w:t xml:space="preserve">various </w:t>
            </w:r>
            <w:r w:rsidRPr="004E77CC">
              <w:rPr>
                <w:b/>
                <w:bCs/>
              </w:rPr>
              <w:t xml:space="preserve">Painting </w:t>
            </w:r>
            <w:r>
              <w:t xml:space="preserve">competitions </w:t>
            </w:r>
          </w:p>
          <w:p w14:paraId="1EC1055C" w14:textId="77777777" w:rsidR="006E59E0" w:rsidRDefault="006E59E0" w:rsidP="006E59E0"/>
          <w:p w14:paraId="68B70213" w14:textId="77777777" w:rsidR="006E59E0" w:rsidRDefault="006E59E0" w:rsidP="006E59E0">
            <w:pPr>
              <w:pStyle w:val="Text"/>
              <w:ind w:left="530"/>
            </w:pPr>
          </w:p>
          <w:p w14:paraId="4F19C96C" w14:textId="23860D3F" w:rsidR="006E59E0" w:rsidRPr="00A81163" w:rsidRDefault="006E59E0" w:rsidP="006E59E0">
            <w:pPr>
              <w:pStyle w:val="Text"/>
              <w:ind w:left="530"/>
            </w:pPr>
          </w:p>
        </w:tc>
        <w:tc>
          <w:tcPr>
            <w:tcW w:w="284" w:type="dxa"/>
            <w:vMerge/>
            <w:vAlign w:val="center"/>
          </w:tcPr>
          <w:p w14:paraId="2B511784" w14:textId="77777777" w:rsidR="00A81163" w:rsidRDefault="00A81163" w:rsidP="00A81163"/>
        </w:tc>
        <w:tc>
          <w:tcPr>
            <w:tcW w:w="3560" w:type="dxa"/>
            <w:gridSpan w:val="5"/>
            <w:vMerge/>
            <w:shd w:val="clear" w:color="auto" w:fill="CADEE5" w:themeFill="background2"/>
            <w:vAlign w:val="center"/>
          </w:tcPr>
          <w:p w14:paraId="60FFF047" w14:textId="77777777" w:rsidR="00A81163" w:rsidRDefault="00A81163" w:rsidP="00A81163"/>
        </w:tc>
      </w:tr>
      <w:tr w:rsidR="00A81163" w14:paraId="2E58093D" w14:textId="77777777" w:rsidTr="006E59E0">
        <w:trPr>
          <w:gridAfter w:val="3"/>
          <w:wAfter w:w="2796" w:type="dxa"/>
          <w:trHeight w:val="482"/>
        </w:trPr>
        <w:tc>
          <w:tcPr>
            <w:tcW w:w="10790" w:type="dxa"/>
            <w:gridSpan w:val="14"/>
          </w:tcPr>
          <w:p w14:paraId="61630231" w14:textId="4700E8FD" w:rsidR="00A81163" w:rsidRDefault="004E77CC" w:rsidP="004E77CC">
            <w:pPr>
              <w:pStyle w:val="Heading3"/>
            </w:pPr>
            <w:r w:rsidRPr="006E59E0">
              <w:rPr>
                <w:sz w:val="22"/>
                <w:szCs w:val="20"/>
              </w:rPr>
              <w:t>(END OF DOCUMENT)</w:t>
            </w:r>
          </w:p>
        </w:tc>
      </w:tr>
    </w:tbl>
    <w:p w14:paraId="0267312C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1D5AE" w14:textId="77777777" w:rsidR="006B6F64" w:rsidRDefault="006B6F64" w:rsidP="00DF1CB4">
      <w:r>
        <w:separator/>
      </w:r>
    </w:p>
  </w:endnote>
  <w:endnote w:type="continuationSeparator" w:id="0">
    <w:p w14:paraId="095C45DA" w14:textId="77777777" w:rsidR="006B6F64" w:rsidRDefault="006B6F64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0C699" w14:textId="77777777" w:rsidR="006B6F64" w:rsidRDefault="006B6F64" w:rsidP="00DF1CB4">
      <w:r>
        <w:separator/>
      </w:r>
    </w:p>
  </w:footnote>
  <w:footnote w:type="continuationSeparator" w:id="0">
    <w:p w14:paraId="611E4CC5" w14:textId="77777777" w:rsidR="006B6F64" w:rsidRDefault="006B6F64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E241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87799"/>
    <w:multiLevelType w:val="hybridMultilevel"/>
    <w:tmpl w:val="0BAE89C6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E7549"/>
    <w:multiLevelType w:val="hybridMultilevel"/>
    <w:tmpl w:val="8C168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E4958"/>
    <w:multiLevelType w:val="hybridMultilevel"/>
    <w:tmpl w:val="07E68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D601F"/>
    <w:multiLevelType w:val="hybridMultilevel"/>
    <w:tmpl w:val="83A2872A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9991AE6"/>
    <w:multiLevelType w:val="hybridMultilevel"/>
    <w:tmpl w:val="283832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FE2D3A"/>
    <w:multiLevelType w:val="hybridMultilevel"/>
    <w:tmpl w:val="92E60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726FC"/>
    <w:multiLevelType w:val="hybridMultilevel"/>
    <w:tmpl w:val="BAD87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706C5"/>
    <w:multiLevelType w:val="hybridMultilevel"/>
    <w:tmpl w:val="CF047CA0"/>
    <w:lvl w:ilvl="0" w:tplc="4009000F">
      <w:start w:val="1"/>
      <w:numFmt w:val="decimal"/>
      <w:lvlText w:val="%1."/>
      <w:lvlJc w:val="left"/>
      <w:pPr>
        <w:ind w:left="890" w:hanging="360"/>
      </w:pPr>
    </w:lvl>
    <w:lvl w:ilvl="1" w:tplc="40090019" w:tentative="1">
      <w:start w:val="1"/>
      <w:numFmt w:val="lowerLetter"/>
      <w:lvlText w:val="%2."/>
      <w:lvlJc w:val="left"/>
      <w:pPr>
        <w:ind w:left="1610" w:hanging="360"/>
      </w:pPr>
    </w:lvl>
    <w:lvl w:ilvl="2" w:tplc="4009001B" w:tentative="1">
      <w:start w:val="1"/>
      <w:numFmt w:val="lowerRoman"/>
      <w:lvlText w:val="%3."/>
      <w:lvlJc w:val="right"/>
      <w:pPr>
        <w:ind w:left="2330" w:hanging="180"/>
      </w:pPr>
    </w:lvl>
    <w:lvl w:ilvl="3" w:tplc="4009000F" w:tentative="1">
      <w:start w:val="1"/>
      <w:numFmt w:val="decimal"/>
      <w:lvlText w:val="%4."/>
      <w:lvlJc w:val="left"/>
      <w:pPr>
        <w:ind w:left="3050" w:hanging="360"/>
      </w:pPr>
    </w:lvl>
    <w:lvl w:ilvl="4" w:tplc="40090019" w:tentative="1">
      <w:start w:val="1"/>
      <w:numFmt w:val="lowerLetter"/>
      <w:lvlText w:val="%5."/>
      <w:lvlJc w:val="left"/>
      <w:pPr>
        <w:ind w:left="3770" w:hanging="360"/>
      </w:pPr>
    </w:lvl>
    <w:lvl w:ilvl="5" w:tplc="4009001B" w:tentative="1">
      <w:start w:val="1"/>
      <w:numFmt w:val="lowerRoman"/>
      <w:lvlText w:val="%6."/>
      <w:lvlJc w:val="right"/>
      <w:pPr>
        <w:ind w:left="4490" w:hanging="180"/>
      </w:pPr>
    </w:lvl>
    <w:lvl w:ilvl="6" w:tplc="4009000F" w:tentative="1">
      <w:start w:val="1"/>
      <w:numFmt w:val="decimal"/>
      <w:lvlText w:val="%7."/>
      <w:lvlJc w:val="left"/>
      <w:pPr>
        <w:ind w:left="5210" w:hanging="360"/>
      </w:pPr>
    </w:lvl>
    <w:lvl w:ilvl="7" w:tplc="40090019" w:tentative="1">
      <w:start w:val="1"/>
      <w:numFmt w:val="lowerLetter"/>
      <w:lvlText w:val="%8."/>
      <w:lvlJc w:val="left"/>
      <w:pPr>
        <w:ind w:left="5930" w:hanging="360"/>
      </w:pPr>
    </w:lvl>
    <w:lvl w:ilvl="8" w:tplc="40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0" w15:restartNumberingAfterBreak="0">
    <w:nsid w:val="39361668"/>
    <w:multiLevelType w:val="hybridMultilevel"/>
    <w:tmpl w:val="8A1600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37562E"/>
    <w:multiLevelType w:val="hybridMultilevel"/>
    <w:tmpl w:val="ED265DA2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2" w15:restartNumberingAfterBreak="0">
    <w:nsid w:val="41C30AC6"/>
    <w:multiLevelType w:val="hybridMultilevel"/>
    <w:tmpl w:val="013E2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F54E5"/>
    <w:multiLevelType w:val="hybridMultilevel"/>
    <w:tmpl w:val="3BFEF032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4" w15:restartNumberingAfterBreak="0">
    <w:nsid w:val="47390635"/>
    <w:multiLevelType w:val="hybridMultilevel"/>
    <w:tmpl w:val="9752C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742FB"/>
    <w:multiLevelType w:val="hybridMultilevel"/>
    <w:tmpl w:val="B274A0AA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6" w15:restartNumberingAfterBreak="0">
    <w:nsid w:val="4F565E65"/>
    <w:multiLevelType w:val="hybridMultilevel"/>
    <w:tmpl w:val="18D29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9F48B0"/>
    <w:multiLevelType w:val="hybridMultilevel"/>
    <w:tmpl w:val="9B20A47E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8" w15:restartNumberingAfterBreak="0">
    <w:nsid w:val="53E954D8"/>
    <w:multiLevelType w:val="hybridMultilevel"/>
    <w:tmpl w:val="4440B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F7C43"/>
    <w:multiLevelType w:val="hybridMultilevel"/>
    <w:tmpl w:val="D44C1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12A42"/>
    <w:multiLevelType w:val="hybridMultilevel"/>
    <w:tmpl w:val="A7448796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1"/>
  </w:num>
  <w:num w:numId="12">
    <w:abstractNumId w:val="18"/>
  </w:num>
  <w:num w:numId="13">
    <w:abstractNumId w:val="20"/>
  </w:num>
  <w:num w:numId="14">
    <w:abstractNumId w:val="16"/>
  </w:num>
  <w:num w:numId="15">
    <w:abstractNumId w:val="13"/>
  </w:num>
  <w:num w:numId="16">
    <w:abstractNumId w:val="12"/>
  </w:num>
  <w:num w:numId="17">
    <w:abstractNumId w:val="28"/>
  </w:num>
  <w:num w:numId="18">
    <w:abstractNumId w:val="24"/>
  </w:num>
  <w:num w:numId="19">
    <w:abstractNumId w:val="26"/>
  </w:num>
  <w:num w:numId="20">
    <w:abstractNumId w:val="23"/>
  </w:num>
  <w:num w:numId="21">
    <w:abstractNumId w:val="25"/>
  </w:num>
  <w:num w:numId="22">
    <w:abstractNumId w:val="22"/>
  </w:num>
  <w:num w:numId="23">
    <w:abstractNumId w:val="30"/>
  </w:num>
  <w:num w:numId="24">
    <w:abstractNumId w:val="29"/>
  </w:num>
  <w:num w:numId="25">
    <w:abstractNumId w:val="10"/>
  </w:num>
  <w:num w:numId="26">
    <w:abstractNumId w:val="15"/>
  </w:num>
  <w:num w:numId="27">
    <w:abstractNumId w:val="14"/>
  </w:num>
  <w:num w:numId="28">
    <w:abstractNumId w:val="21"/>
  </w:num>
  <w:num w:numId="29">
    <w:abstractNumId w:val="27"/>
  </w:num>
  <w:num w:numId="30">
    <w:abstractNumId w:val="1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D1"/>
    <w:rsid w:val="00044AA1"/>
    <w:rsid w:val="00074DD1"/>
    <w:rsid w:val="0008099A"/>
    <w:rsid w:val="00122317"/>
    <w:rsid w:val="002664D3"/>
    <w:rsid w:val="002B73E2"/>
    <w:rsid w:val="002C6C33"/>
    <w:rsid w:val="002D3AB8"/>
    <w:rsid w:val="003345A1"/>
    <w:rsid w:val="003C06A5"/>
    <w:rsid w:val="003C342E"/>
    <w:rsid w:val="00413477"/>
    <w:rsid w:val="004A586E"/>
    <w:rsid w:val="004D32C5"/>
    <w:rsid w:val="004E77CC"/>
    <w:rsid w:val="00560EA0"/>
    <w:rsid w:val="005C5C65"/>
    <w:rsid w:val="005D1CF5"/>
    <w:rsid w:val="005E09DE"/>
    <w:rsid w:val="005F5561"/>
    <w:rsid w:val="00680892"/>
    <w:rsid w:val="006B6F64"/>
    <w:rsid w:val="006C60E6"/>
    <w:rsid w:val="006E59E0"/>
    <w:rsid w:val="007A4721"/>
    <w:rsid w:val="008C4E5E"/>
    <w:rsid w:val="008D41F1"/>
    <w:rsid w:val="009139F0"/>
    <w:rsid w:val="009835F5"/>
    <w:rsid w:val="00A520FA"/>
    <w:rsid w:val="00A55D94"/>
    <w:rsid w:val="00A81163"/>
    <w:rsid w:val="00AB03FA"/>
    <w:rsid w:val="00AD0DDD"/>
    <w:rsid w:val="00AD6FA4"/>
    <w:rsid w:val="00B74BD2"/>
    <w:rsid w:val="00C66B48"/>
    <w:rsid w:val="00CB273E"/>
    <w:rsid w:val="00D06709"/>
    <w:rsid w:val="00D204CF"/>
    <w:rsid w:val="00D74C88"/>
    <w:rsid w:val="00DF1CB4"/>
    <w:rsid w:val="00E14266"/>
    <w:rsid w:val="00E42906"/>
    <w:rsid w:val="00E46E1B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AA9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1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34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11"/>
    <w:qFormat/>
    <w:rsid w:val="00DF1CB4"/>
    <w:rPr>
      <w:b/>
      <w:i w:val="0"/>
      <w:iCs/>
    </w:rPr>
  </w:style>
  <w:style w:type="paragraph" w:styleId="ListBullet">
    <w:name w:val="List Bullet"/>
    <w:basedOn w:val="Normal"/>
    <w:uiPriority w:val="11"/>
    <w:qFormat/>
    <w:rsid w:val="00A81163"/>
    <w:pPr>
      <w:numPr>
        <w:numId w:val="26"/>
      </w:numPr>
      <w:spacing w:after="80" w:line="259" w:lineRule="auto"/>
      <w:contextualSpacing/>
    </w:pPr>
    <w:rPr>
      <w:rFonts w:cstheme="minorBidi"/>
      <w:color w:val="4C6596" w:themeColor="text2" w:themeTint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ul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CD80AAEC95427D90A6A41A587FC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B51F4-8F67-4619-8A37-F1E1BFCAD920}"/>
      </w:docPartPr>
      <w:docPartBody>
        <w:p w:rsidR="000329A3" w:rsidRDefault="00DF311E">
          <w:pPr>
            <w:pStyle w:val="70CD80AAEC95427D90A6A41A587FC9FE"/>
          </w:pPr>
          <w:r w:rsidRPr="005F5561">
            <w:t>Objective</w:t>
          </w:r>
        </w:p>
      </w:docPartBody>
    </w:docPart>
    <w:docPart>
      <w:docPartPr>
        <w:name w:val="7E2F7299421F4883B769EDF69A5B7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FEE26-F296-4D4E-A3CD-B3E2186135C7}"/>
      </w:docPartPr>
      <w:docPartBody>
        <w:p w:rsidR="000329A3" w:rsidRDefault="00820CE1" w:rsidP="00820CE1">
          <w:pPr>
            <w:pStyle w:val="7E2F7299421F4883B769EDF69A5B75DD"/>
          </w:pPr>
          <w:r w:rsidRPr="009D0878">
            <w:t>Phone</w:t>
          </w:r>
        </w:p>
      </w:docPartBody>
    </w:docPart>
    <w:docPart>
      <w:docPartPr>
        <w:name w:val="BEAEE1C999CE49869DDEDBEAD1C86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1A207-0965-4379-91C0-612CAE8C0209}"/>
      </w:docPartPr>
      <w:docPartBody>
        <w:p w:rsidR="000329A3" w:rsidRDefault="00820CE1" w:rsidP="00820CE1">
          <w:pPr>
            <w:pStyle w:val="BEAEE1C999CE49869DDEDBEAD1C86787"/>
          </w:pPr>
          <w:r>
            <w:t>Email</w:t>
          </w:r>
        </w:p>
      </w:docPartBody>
    </w:docPart>
    <w:docPart>
      <w:docPartPr>
        <w:name w:val="F96FD09569084063BA63C5C5002C6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45DDA-8654-463F-A8B1-8592138CC898}"/>
      </w:docPartPr>
      <w:docPartBody>
        <w:p w:rsidR="000329A3" w:rsidRDefault="00820CE1" w:rsidP="00820CE1">
          <w:pPr>
            <w:pStyle w:val="F96FD09569084063BA63C5C5002C60E3"/>
          </w:pPr>
          <w:r w:rsidRPr="009D0878">
            <w:t>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E1"/>
    <w:rsid w:val="000329A3"/>
    <w:rsid w:val="00820CE1"/>
    <w:rsid w:val="00AC4EDF"/>
    <w:rsid w:val="00DF311E"/>
    <w:rsid w:val="00F0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D781F2F8A64A6D861D354A99B926B8">
    <w:name w:val="1DD781F2F8A64A6D861D354A99B926B8"/>
  </w:style>
  <w:style w:type="paragraph" w:customStyle="1" w:styleId="C5E9F869327D4C75B8B78DF86CE857FD">
    <w:name w:val="C5E9F869327D4C75B8B78DF86CE857FD"/>
  </w:style>
  <w:style w:type="paragraph" w:customStyle="1" w:styleId="17184A9168C44C7D8A95F945058FB4D9">
    <w:name w:val="17184A9168C44C7D8A95F945058FB4D9"/>
  </w:style>
  <w:style w:type="paragraph" w:customStyle="1" w:styleId="8B2E0E2C3B2A45DDB954BE33C1D17F57">
    <w:name w:val="8B2E0E2C3B2A45DDB954BE33C1D17F57"/>
  </w:style>
  <w:style w:type="paragraph" w:customStyle="1" w:styleId="928F9A8180C7418FBB6102E3C443A60E">
    <w:name w:val="928F9A8180C7418FBB6102E3C443A60E"/>
  </w:style>
  <w:style w:type="paragraph" w:customStyle="1" w:styleId="0059052470CA48898D4399E82A1F060B">
    <w:name w:val="0059052470CA48898D4399E82A1F060B"/>
  </w:style>
  <w:style w:type="paragraph" w:customStyle="1" w:styleId="70CD80AAEC95427D90A6A41A587FC9FE">
    <w:name w:val="70CD80AAEC95427D90A6A41A587FC9FE"/>
  </w:style>
  <w:style w:type="paragraph" w:customStyle="1" w:styleId="D25900F2DC7044CA87232C609C2B5CB9">
    <w:name w:val="D25900F2DC7044CA87232C609C2B5CB9"/>
  </w:style>
  <w:style w:type="paragraph" w:customStyle="1" w:styleId="63FA26E910904C71B460B1C3946AC42B">
    <w:name w:val="63FA26E910904C71B460B1C3946AC42B"/>
  </w:style>
  <w:style w:type="paragraph" w:customStyle="1" w:styleId="10EDE4F54B7E45FEA26610C60C62C61A">
    <w:name w:val="10EDE4F54B7E45FEA26610C60C62C61A"/>
  </w:style>
  <w:style w:type="paragraph" w:customStyle="1" w:styleId="0A7A18A2CB6C4D78B61F67D537F14666">
    <w:name w:val="0A7A18A2CB6C4D78B61F67D537F14666"/>
  </w:style>
  <w:style w:type="paragraph" w:customStyle="1" w:styleId="6D0DFF2BAB334A99BAA4DD4ABFF8ED32">
    <w:name w:val="6D0DFF2BAB334A99BAA4DD4ABFF8ED32"/>
  </w:style>
  <w:style w:type="paragraph" w:customStyle="1" w:styleId="9CE2B13624234B8D9F2EFF36BF4DF0A8">
    <w:name w:val="9CE2B13624234B8D9F2EFF36BF4DF0A8"/>
  </w:style>
  <w:style w:type="paragraph" w:customStyle="1" w:styleId="E3725D908ACE423C8B67E9DD6260B58C">
    <w:name w:val="E3725D908ACE423C8B67E9DD6260B58C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56B7F2EC74174F1C8583B28F5B7938A4">
    <w:name w:val="56B7F2EC74174F1C8583B28F5B7938A4"/>
  </w:style>
  <w:style w:type="paragraph" w:customStyle="1" w:styleId="2A26BE9A094C4F41B9E45B70CCA22BED">
    <w:name w:val="2A26BE9A094C4F41B9E45B70CCA22BED"/>
  </w:style>
  <w:style w:type="paragraph" w:customStyle="1" w:styleId="98A8810C5CFE42389D46E890392AB539">
    <w:name w:val="98A8810C5CFE42389D46E890392AB539"/>
  </w:style>
  <w:style w:type="paragraph" w:customStyle="1" w:styleId="0665F228C96A44DEBC1C48AD2737C9B5">
    <w:name w:val="0665F228C96A44DEBC1C48AD2737C9B5"/>
  </w:style>
  <w:style w:type="paragraph" w:customStyle="1" w:styleId="DF16ADC6DAB94BC1A032CA537B0AC8B1">
    <w:name w:val="DF16ADC6DAB94BC1A032CA537B0AC8B1"/>
  </w:style>
  <w:style w:type="paragraph" w:customStyle="1" w:styleId="3EB2B064DC454C8B8D0C9C63DF518FD9">
    <w:name w:val="3EB2B064DC454C8B8D0C9C63DF518FD9"/>
  </w:style>
  <w:style w:type="paragraph" w:customStyle="1" w:styleId="D36402A95CCD48369CD34AAC7E0421E6">
    <w:name w:val="D36402A95CCD48369CD34AAC7E0421E6"/>
  </w:style>
  <w:style w:type="paragraph" w:customStyle="1" w:styleId="EE57BAF7F794457CAC1B2AC0490D747D">
    <w:name w:val="EE57BAF7F794457CAC1B2AC0490D747D"/>
  </w:style>
  <w:style w:type="paragraph" w:customStyle="1" w:styleId="76DE618ED7364B82B3F56D5D1DCCAB7D">
    <w:name w:val="76DE618ED7364B82B3F56D5D1DCCAB7D"/>
  </w:style>
  <w:style w:type="paragraph" w:customStyle="1" w:styleId="5D1A522736E246A7A9B2F98D074B2599">
    <w:name w:val="5D1A522736E246A7A9B2F98D074B2599"/>
  </w:style>
  <w:style w:type="paragraph" w:customStyle="1" w:styleId="17BED771D5654D489409A3CFF7785378">
    <w:name w:val="17BED771D5654D489409A3CFF7785378"/>
  </w:style>
  <w:style w:type="paragraph" w:customStyle="1" w:styleId="F2BA5ED3549941ABBC979C8CC1D1BDFF">
    <w:name w:val="F2BA5ED3549941ABBC979C8CC1D1BDFF"/>
  </w:style>
  <w:style w:type="paragraph" w:customStyle="1" w:styleId="Text">
    <w:name w:val="Text"/>
    <w:basedOn w:val="Normal"/>
    <w:uiPriority w:val="3"/>
    <w:qFormat/>
    <w:rsid w:val="00820CE1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val="en-US" w:eastAsia="en-US"/>
    </w:rPr>
  </w:style>
  <w:style w:type="paragraph" w:customStyle="1" w:styleId="CF74E3FA6FCA4285B114321A86FEC6D0">
    <w:name w:val="CF74E3FA6FCA4285B114321A86FEC6D0"/>
  </w:style>
  <w:style w:type="paragraph" w:customStyle="1" w:styleId="F348E0D60F8F4D18A02167CC2CCD23B6">
    <w:name w:val="F348E0D60F8F4D18A02167CC2CCD23B6"/>
  </w:style>
  <w:style w:type="paragraph" w:customStyle="1" w:styleId="C41576264AA84D21B0569CBBC451ECE6">
    <w:name w:val="C41576264AA84D21B0569CBBC451ECE6"/>
  </w:style>
  <w:style w:type="paragraph" w:customStyle="1" w:styleId="2329006A0D3242E5B4A38F44768CB6E5">
    <w:name w:val="2329006A0D3242E5B4A38F44768CB6E5"/>
    <w:rsid w:val="00820CE1"/>
  </w:style>
  <w:style w:type="paragraph" w:customStyle="1" w:styleId="CB27BD0FA449443182D4A5B9D3E77817">
    <w:name w:val="CB27BD0FA449443182D4A5B9D3E77817"/>
    <w:rsid w:val="00820CE1"/>
  </w:style>
  <w:style w:type="paragraph" w:customStyle="1" w:styleId="D6B7BE7E59954DCDBB0AE0ADFA98A058">
    <w:name w:val="D6B7BE7E59954DCDBB0AE0ADFA98A058"/>
    <w:rsid w:val="00820CE1"/>
  </w:style>
  <w:style w:type="paragraph" w:customStyle="1" w:styleId="4EE78AA463FD4DC6BBF512D6EA500DEE">
    <w:name w:val="4EE78AA463FD4DC6BBF512D6EA500DEE"/>
    <w:rsid w:val="00820CE1"/>
  </w:style>
  <w:style w:type="paragraph" w:customStyle="1" w:styleId="1453C011E7224EDC978CE639DB6791C6">
    <w:name w:val="1453C011E7224EDC978CE639DB6791C6"/>
    <w:rsid w:val="00820CE1"/>
  </w:style>
  <w:style w:type="paragraph" w:customStyle="1" w:styleId="413C1CE3E48C4BD49B9ECF71318C0CC9">
    <w:name w:val="413C1CE3E48C4BD49B9ECF71318C0CC9"/>
    <w:rsid w:val="00820CE1"/>
  </w:style>
  <w:style w:type="paragraph" w:customStyle="1" w:styleId="FDEE38076935434883321BD86C565CBF">
    <w:name w:val="FDEE38076935434883321BD86C565CBF"/>
    <w:rsid w:val="00820CE1"/>
  </w:style>
  <w:style w:type="paragraph" w:customStyle="1" w:styleId="46ECCD668186499D9EAADD600EE034C6">
    <w:name w:val="46ECCD668186499D9EAADD600EE034C6"/>
    <w:rsid w:val="00820CE1"/>
  </w:style>
  <w:style w:type="paragraph" w:customStyle="1" w:styleId="9617948888C64D4993DDE37090CB942A">
    <w:name w:val="9617948888C64D4993DDE37090CB942A"/>
    <w:rsid w:val="00820CE1"/>
  </w:style>
  <w:style w:type="paragraph" w:customStyle="1" w:styleId="BADF8CE7FE7242DABBF0AA2AA32CC97E">
    <w:name w:val="BADF8CE7FE7242DABBF0AA2AA32CC97E"/>
    <w:rsid w:val="00820CE1"/>
  </w:style>
  <w:style w:type="paragraph" w:customStyle="1" w:styleId="B32BEFB312A446C99968E1721642A428">
    <w:name w:val="B32BEFB312A446C99968E1721642A428"/>
    <w:rsid w:val="00820CE1"/>
  </w:style>
  <w:style w:type="paragraph" w:customStyle="1" w:styleId="A003A27E008A410AA76E4941BD808304">
    <w:name w:val="A003A27E008A410AA76E4941BD808304"/>
    <w:rsid w:val="00820CE1"/>
  </w:style>
  <w:style w:type="paragraph" w:customStyle="1" w:styleId="91EBBF0C966B44029FF3CF3CD9E7DE02">
    <w:name w:val="91EBBF0C966B44029FF3CF3CD9E7DE02"/>
    <w:rsid w:val="00820CE1"/>
  </w:style>
  <w:style w:type="paragraph" w:customStyle="1" w:styleId="CE11965DF9AD4C7595A952341B2BB816">
    <w:name w:val="CE11965DF9AD4C7595A952341B2BB816"/>
    <w:rsid w:val="00820CE1"/>
  </w:style>
  <w:style w:type="paragraph" w:customStyle="1" w:styleId="ACB563B64378425BBFBEE71B6AFFDA57">
    <w:name w:val="ACB563B64378425BBFBEE71B6AFFDA57"/>
    <w:rsid w:val="00820CE1"/>
  </w:style>
  <w:style w:type="paragraph" w:customStyle="1" w:styleId="430C3A2CBB7B4D97B939CC4D4B95CD70">
    <w:name w:val="430C3A2CBB7B4D97B939CC4D4B95CD70"/>
    <w:rsid w:val="00820CE1"/>
  </w:style>
  <w:style w:type="paragraph" w:customStyle="1" w:styleId="6723382D31C2480FA651F5A7BBEFFE83">
    <w:name w:val="6723382D31C2480FA651F5A7BBEFFE83"/>
    <w:rsid w:val="00820CE1"/>
  </w:style>
  <w:style w:type="paragraph" w:customStyle="1" w:styleId="C47252D28DA944359AAD921B0081DFE8">
    <w:name w:val="C47252D28DA944359AAD921B0081DFE8"/>
    <w:rsid w:val="00820CE1"/>
  </w:style>
  <w:style w:type="paragraph" w:customStyle="1" w:styleId="FC4021DC833F4781AF6651E67A7E20AF">
    <w:name w:val="FC4021DC833F4781AF6651E67A7E20AF"/>
    <w:rsid w:val="00820CE1"/>
  </w:style>
  <w:style w:type="paragraph" w:customStyle="1" w:styleId="1E38351D66FA4C43B5C89BA56EA5C4E3">
    <w:name w:val="1E38351D66FA4C43B5C89BA56EA5C4E3"/>
    <w:rsid w:val="00820CE1"/>
  </w:style>
  <w:style w:type="paragraph" w:customStyle="1" w:styleId="95FC0436CCAD479EB31673C5CEAB5438">
    <w:name w:val="95FC0436CCAD479EB31673C5CEAB5438"/>
    <w:rsid w:val="00820CE1"/>
  </w:style>
  <w:style w:type="paragraph" w:customStyle="1" w:styleId="52533595F32A4B3C8BD85F1DEEF758CB">
    <w:name w:val="52533595F32A4B3C8BD85F1DEEF758CB"/>
    <w:rsid w:val="00820CE1"/>
  </w:style>
  <w:style w:type="paragraph" w:customStyle="1" w:styleId="C64675B36B3046A98BDFB5C08128FBA6">
    <w:name w:val="C64675B36B3046A98BDFB5C08128FBA6"/>
    <w:rsid w:val="00820CE1"/>
  </w:style>
  <w:style w:type="paragraph" w:customStyle="1" w:styleId="7CC0CBDCF3F541288FE1888CC30882AC">
    <w:name w:val="7CC0CBDCF3F541288FE1888CC30882AC"/>
    <w:rsid w:val="00820CE1"/>
  </w:style>
  <w:style w:type="paragraph" w:customStyle="1" w:styleId="F570F2C3410D44FD896DFB8EC57932DB">
    <w:name w:val="F570F2C3410D44FD896DFB8EC57932DB"/>
    <w:rsid w:val="00820CE1"/>
  </w:style>
  <w:style w:type="paragraph" w:customStyle="1" w:styleId="80CC80EE99324022A0ED4ABCF28E47B1">
    <w:name w:val="80CC80EE99324022A0ED4ABCF28E47B1"/>
    <w:rsid w:val="00820CE1"/>
  </w:style>
  <w:style w:type="paragraph" w:customStyle="1" w:styleId="BFFFF6C05FD44DD48B5F0C98165A64CA">
    <w:name w:val="BFFFF6C05FD44DD48B5F0C98165A64CA"/>
    <w:rsid w:val="00820CE1"/>
  </w:style>
  <w:style w:type="paragraph" w:customStyle="1" w:styleId="F92955BC90554021A2D524EF47C734CA">
    <w:name w:val="F92955BC90554021A2D524EF47C734CA"/>
    <w:rsid w:val="00820CE1"/>
  </w:style>
  <w:style w:type="paragraph" w:customStyle="1" w:styleId="BEA2DBC74C9740EFB9806253C487B9F1">
    <w:name w:val="BEA2DBC74C9740EFB9806253C487B9F1"/>
    <w:rsid w:val="00820CE1"/>
  </w:style>
  <w:style w:type="paragraph" w:customStyle="1" w:styleId="7E2F7299421F4883B769EDF69A5B75DD">
    <w:name w:val="7E2F7299421F4883B769EDF69A5B75DD"/>
    <w:rsid w:val="00820CE1"/>
  </w:style>
  <w:style w:type="paragraph" w:customStyle="1" w:styleId="BEAEE1C999CE49869DDEDBEAD1C86787">
    <w:name w:val="BEAEE1C999CE49869DDEDBEAD1C86787"/>
    <w:rsid w:val="00820CE1"/>
  </w:style>
  <w:style w:type="paragraph" w:customStyle="1" w:styleId="F96FD09569084063BA63C5C5002C60E3">
    <w:name w:val="F96FD09569084063BA63C5C5002C60E3"/>
    <w:rsid w:val="00820CE1"/>
  </w:style>
  <w:style w:type="paragraph" w:customStyle="1" w:styleId="50B4ADB7EFE642BAA479DD8D71B28B73">
    <w:name w:val="50B4ADB7EFE642BAA479DD8D71B28B73"/>
    <w:rsid w:val="00820CE1"/>
  </w:style>
  <w:style w:type="paragraph" w:customStyle="1" w:styleId="86339BFA6E4642A78E5E6ED3F9C4767D">
    <w:name w:val="86339BFA6E4642A78E5E6ED3F9C4767D"/>
    <w:rsid w:val="00820CE1"/>
  </w:style>
  <w:style w:type="paragraph" w:customStyle="1" w:styleId="AB81511287844D2EAFBB0E5FEB951651">
    <w:name w:val="AB81511287844D2EAFBB0E5FEB951651"/>
    <w:rsid w:val="00820CE1"/>
  </w:style>
  <w:style w:type="paragraph" w:customStyle="1" w:styleId="C447B6657F0348E2B0E298F8C7C8EAEC">
    <w:name w:val="C447B6657F0348E2B0E298F8C7C8EAEC"/>
    <w:rsid w:val="00820CE1"/>
  </w:style>
  <w:style w:type="paragraph" w:customStyle="1" w:styleId="820269353F3147A8AA7644937DE06F39">
    <w:name w:val="820269353F3147A8AA7644937DE06F39"/>
    <w:rsid w:val="00820CE1"/>
  </w:style>
  <w:style w:type="paragraph" w:customStyle="1" w:styleId="752FE8832D4C475ABFE55189A895AC4C">
    <w:name w:val="752FE8832D4C475ABFE55189A895AC4C"/>
    <w:rsid w:val="00820CE1"/>
  </w:style>
  <w:style w:type="paragraph" w:customStyle="1" w:styleId="67E124B1A0594D1482254BFB3870A018">
    <w:name w:val="67E124B1A0594D1482254BFB3870A018"/>
    <w:rsid w:val="00820CE1"/>
  </w:style>
  <w:style w:type="paragraph" w:customStyle="1" w:styleId="D81D899F0584481C969AE353D73F94FB">
    <w:name w:val="D81D899F0584481C969AE353D73F94FB"/>
    <w:rsid w:val="00820C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Address:
4G, Dwaraka Block, Sai Brindavan Apts, Erikarai Street, Velachery, Chennai-42</CompanyAddress>
  <CompanyPhone>Phone: 7338707818</CompanyPhone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2020-07-30T10:29:00Z</dcterms:created>
  <dcterms:modified xsi:type="dcterms:W3CDTF">2020-07-30T15:50:00Z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